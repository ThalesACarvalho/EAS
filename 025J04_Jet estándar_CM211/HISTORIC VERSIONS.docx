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lsica3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639ED" w:rsidRPr="00856A4D" w:rsidTr="0085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:rsidR="007639ED" w:rsidRPr="00856A4D" w:rsidRDefault="00856A4D">
            <w:pPr>
              <w:pStyle w:val="Ttulo1"/>
              <w:outlineLvl w:val="0"/>
              <w:rPr>
                <w:lang w:val="es-ES"/>
              </w:rPr>
            </w:pPr>
            <w:r>
              <w:rPr>
                <w:lang w:val="es-ES"/>
              </w:rPr>
              <w:t>Control versiones Programa Jet Standard</w:t>
            </w:r>
          </w:p>
        </w:tc>
      </w:tr>
    </w:tbl>
    <w:p w:rsidR="007639ED" w:rsidRDefault="007639ED">
      <w:pPr>
        <w:rPr>
          <w:lang w:val="es-ES"/>
        </w:rPr>
      </w:pPr>
    </w:p>
    <w:tbl>
      <w:tblPr>
        <w:tblStyle w:val="Tablaconcuadrcula1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639ED" w:rsidRPr="00856A4D" w:rsidTr="00856A4D">
        <w:tc>
          <w:tcPr>
            <w:tcW w:w="8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7639ED" w:rsidRPr="00856A4D" w:rsidRDefault="00856A4D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Modificaciones pendientes</w:t>
            </w:r>
          </w:p>
        </w:tc>
      </w:tr>
      <w:tr w:rsidR="007639ED" w:rsidRPr="00136A39">
        <w:tc>
          <w:tcPr>
            <w:tcW w:w="8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9ED" w:rsidRDefault="00856A4D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Funciones de carga de la velocidad de bomba y torniquetes</w:t>
            </w:r>
            <w:r w:rsidR="007639ED" w:rsidRPr="00856A4D">
              <w:rPr>
                <w:lang w:val="es-ES"/>
              </w:rPr>
              <w:t>.</w:t>
            </w:r>
          </w:p>
          <w:p w:rsidR="004870EB" w:rsidRDefault="00F16844" w:rsidP="00023A70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Estudiar si cal </w:t>
            </w:r>
            <w:proofErr w:type="spellStart"/>
            <w:r>
              <w:rPr>
                <w:lang w:val="es-ES"/>
              </w:rPr>
              <w:t>fer</w:t>
            </w:r>
            <w:proofErr w:type="spellEnd"/>
            <w:r>
              <w:rPr>
                <w:lang w:val="es-ES"/>
              </w:rPr>
              <w:t xml:space="preserve"> el tema de preparación anticipada</w:t>
            </w:r>
          </w:p>
          <w:p w:rsidR="00F16844" w:rsidRDefault="00F16844" w:rsidP="00023A70">
            <w:pPr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Seguretat</w:t>
            </w:r>
            <w:proofErr w:type="spellEnd"/>
            <w:r>
              <w:rPr>
                <w:lang w:val="es-ES"/>
              </w:rPr>
              <w:t xml:space="preserve"> variables parámetros de </w:t>
            </w:r>
            <w:proofErr w:type="spellStart"/>
            <w:r>
              <w:rPr>
                <w:lang w:val="es-ES"/>
              </w:rPr>
              <w:t>funcio</w:t>
            </w:r>
            <w:proofErr w:type="spellEnd"/>
            <w:r w:rsidR="008C6C2F">
              <w:rPr>
                <w:lang w:val="es-ES"/>
              </w:rPr>
              <w:t xml:space="preserve">. </w:t>
            </w:r>
          </w:p>
          <w:p w:rsidR="00F16844" w:rsidRDefault="00F16844" w:rsidP="00023A70">
            <w:pPr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Seguretat</w:t>
            </w:r>
            <w:proofErr w:type="spellEnd"/>
            <w:r>
              <w:rPr>
                <w:lang w:val="es-ES"/>
              </w:rPr>
              <w:t xml:space="preserve"> del </w:t>
            </w:r>
            <w:proofErr w:type="spellStart"/>
            <w:r>
              <w:rPr>
                <w:lang w:val="es-ES"/>
              </w:rPr>
              <w:t>bloqueig</w:t>
            </w:r>
            <w:proofErr w:type="spellEnd"/>
            <w:r>
              <w:rPr>
                <w:lang w:val="es-ES"/>
              </w:rPr>
              <w:t xml:space="preserve"> de temperatura en la introducción</w:t>
            </w:r>
          </w:p>
          <w:p w:rsidR="00F16844" w:rsidRDefault="008C6C2F" w:rsidP="00023A70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Mirar el tema de les Claus</w:t>
            </w:r>
          </w:p>
          <w:p w:rsidR="008C6C2F" w:rsidRDefault="003978A5" w:rsidP="00023A70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Mirar el tema de les variables de alarmes que arriben del </w:t>
            </w:r>
            <w:proofErr w:type="gramStart"/>
            <w:r>
              <w:rPr>
                <w:lang w:val="es-ES"/>
              </w:rPr>
              <w:t>ATLANTIS :</w:t>
            </w:r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paralel</w:t>
            </w:r>
            <w:proofErr w:type="spellEnd"/>
            <w:r>
              <w:rPr>
                <w:lang w:val="es-ES"/>
              </w:rPr>
              <w:t>, añadida….</w:t>
            </w:r>
          </w:p>
          <w:p w:rsidR="00706279" w:rsidRDefault="00224A58" w:rsidP="00706279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Retrasar la alarma de fallo </w:t>
            </w:r>
            <w:proofErr w:type="spellStart"/>
            <w:r>
              <w:rPr>
                <w:lang w:val="es-ES"/>
              </w:rPr>
              <w:t>nivells</w:t>
            </w:r>
            <w:proofErr w:type="spellEnd"/>
            <w:r>
              <w:rPr>
                <w:lang w:val="es-ES"/>
              </w:rPr>
              <w:t xml:space="preserve"> 2 o 3 </w:t>
            </w:r>
            <w:proofErr w:type="spellStart"/>
            <w:r>
              <w:rPr>
                <w:lang w:val="es-ES"/>
              </w:rPr>
              <w:t>segons</w:t>
            </w:r>
            <w:proofErr w:type="spellEnd"/>
            <w:r>
              <w:rPr>
                <w:lang w:val="es-ES"/>
              </w:rPr>
              <w:t>.</w:t>
            </w:r>
          </w:p>
          <w:p w:rsidR="00706279" w:rsidRDefault="00706279" w:rsidP="00706279">
            <w:pPr>
              <w:numPr>
                <w:ilvl w:val="0"/>
                <w:numId w:val="2"/>
              </w:numPr>
              <w:rPr>
                <w:rFonts w:ascii="Tahoma" w:hAnsi="Tahoma" w:cs="Tahoma"/>
                <w:color w:val="000000"/>
                <w:lang w:val="ca-ES"/>
              </w:rPr>
            </w:pPr>
            <w:r w:rsidRPr="00706279">
              <w:rPr>
                <w:rFonts w:ascii="Tahoma" w:hAnsi="Tahoma" w:cs="Tahoma"/>
                <w:color w:val="000000"/>
                <w:lang w:val="ca-ES"/>
              </w:rPr>
              <w:t xml:space="preserve">Quan la maquina arriba a la introducció i dona la alarma de "cubeta no </w:t>
            </w:r>
            <w:proofErr w:type="spellStart"/>
            <w:r w:rsidRPr="00706279">
              <w:rPr>
                <w:rFonts w:ascii="Tahoma" w:hAnsi="Tahoma" w:cs="Tahoma"/>
                <w:color w:val="000000"/>
                <w:lang w:val="ca-ES"/>
              </w:rPr>
              <w:t>Ok</w:t>
            </w:r>
            <w:proofErr w:type="spellEnd"/>
            <w:r w:rsidRPr="00706279">
              <w:rPr>
                <w:rFonts w:ascii="Tahoma" w:hAnsi="Tahoma" w:cs="Tahoma"/>
                <w:color w:val="000000"/>
                <w:lang w:val="ca-ES"/>
              </w:rPr>
              <w:t xml:space="preserve">" , apaga el pilot del </w:t>
            </w:r>
            <w:proofErr w:type="spellStart"/>
            <w:r w:rsidRPr="00706279">
              <w:rPr>
                <w:rFonts w:ascii="Tahoma" w:hAnsi="Tahoma" w:cs="Tahoma"/>
                <w:color w:val="000000"/>
                <w:lang w:val="ca-ES"/>
              </w:rPr>
              <w:t>preavis</w:t>
            </w:r>
            <w:proofErr w:type="spellEnd"/>
            <w:r w:rsidRPr="00706279">
              <w:rPr>
                <w:rFonts w:ascii="Tahoma" w:hAnsi="Tahoma" w:cs="Tahoma"/>
                <w:color w:val="000000"/>
                <w:lang w:val="ca-ES"/>
              </w:rPr>
              <w:t>. S´ha de fer el contrari, que l´encengui.</w:t>
            </w:r>
          </w:p>
          <w:p w:rsidR="00706279" w:rsidRPr="00706279" w:rsidRDefault="00706279" w:rsidP="00706279">
            <w:pPr>
              <w:numPr>
                <w:ilvl w:val="0"/>
                <w:numId w:val="2"/>
              </w:numPr>
              <w:rPr>
                <w:rFonts w:ascii="Tahoma" w:hAnsi="Tahoma" w:cs="Tahoma"/>
                <w:color w:val="000000"/>
                <w:lang w:val="ca-ES"/>
              </w:rPr>
            </w:pPr>
            <w:r w:rsidRPr="00706279">
              <w:rPr>
                <w:rFonts w:ascii="Tahoma" w:hAnsi="Tahoma" w:cs="Tahoma"/>
                <w:color w:val="000000"/>
                <w:lang w:val="ca-ES"/>
              </w:rPr>
              <w:t xml:space="preserve">En carrega i descarrega no ha de donar la alarma de falta </w:t>
            </w:r>
            <w:proofErr w:type="spellStart"/>
            <w:r w:rsidRPr="00706279">
              <w:rPr>
                <w:rFonts w:ascii="Tahoma" w:hAnsi="Tahoma" w:cs="Tahoma"/>
                <w:color w:val="000000"/>
                <w:lang w:val="ca-ES"/>
              </w:rPr>
              <w:t>consenso</w:t>
            </w:r>
            <w:proofErr w:type="spellEnd"/>
            <w:r w:rsidRPr="00706279">
              <w:rPr>
                <w:rFonts w:ascii="Tahoma" w:hAnsi="Tahoma" w:cs="Tahoma"/>
                <w:color w:val="000000"/>
                <w:lang w:val="ca-ES"/>
              </w:rPr>
              <w:t xml:space="preserve"> bomba, per que en aquestes funcions la bomba es susceptible de parar i engegar i es bastant molest la alarma cada cop que es para.</w:t>
            </w:r>
          </w:p>
          <w:p w:rsidR="00706279" w:rsidRDefault="00706279" w:rsidP="00023A70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rFonts w:ascii="Tahoma" w:hAnsi="Tahoma" w:cs="Tahoma"/>
                <w:color w:val="000000"/>
                <w:lang w:val="ca-ES"/>
              </w:rPr>
              <w:t xml:space="preserve">En macro de activar alarma encara hi ha la variable "paro alarma" que fa que en una reactivació la sortida </w:t>
            </w:r>
            <w:proofErr w:type="spellStart"/>
            <w:r>
              <w:rPr>
                <w:rFonts w:ascii="Tahoma" w:hAnsi="Tahoma" w:cs="Tahoma"/>
                <w:color w:val="000000"/>
                <w:lang w:val="ca-ES"/>
              </w:rPr>
              <w:t>parpadegi</w:t>
            </w:r>
            <w:proofErr w:type="spellEnd"/>
            <w:r>
              <w:rPr>
                <w:rFonts w:ascii="Tahoma" w:hAnsi="Tahoma" w:cs="Tahoma"/>
                <w:color w:val="000000"/>
                <w:lang w:val="ca-ES"/>
              </w:rPr>
              <w:t>.</w:t>
            </w:r>
          </w:p>
          <w:p w:rsidR="00D76324" w:rsidRDefault="00D76324" w:rsidP="00D76324">
            <w:pPr>
              <w:rPr>
                <w:lang w:val="es-ES"/>
              </w:rPr>
            </w:pPr>
          </w:p>
          <w:p w:rsidR="00D76324" w:rsidRDefault="00D76324" w:rsidP="00D76324">
            <w:pPr>
              <w:rPr>
                <w:lang w:val="es-ES"/>
              </w:rPr>
            </w:pPr>
          </w:p>
          <w:p w:rsidR="00D76324" w:rsidRDefault="00D76324" w:rsidP="00D76324">
            <w:pPr>
              <w:rPr>
                <w:lang w:val="es-ES"/>
              </w:rPr>
            </w:pPr>
          </w:p>
          <w:p w:rsidR="00D76324" w:rsidRDefault="00D76324" w:rsidP="00D76324">
            <w:pPr>
              <w:rPr>
                <w:lang w:val="es-ES"/>
              </w:rPr>
            </w:pPr>
          </w:p>
          <w:p w:rsidR="00D76324" w:rsidRDefault="00D76324" w:rsidP="00D76324">
            <w:pPr>
              <w:rPr>
                <w:lang w:val="es-ES"/>
              </w:rPr>
            </w:pPr>
          </w:p>
          <w:p w:rsidR="00D76324" w:rsidRDefault="00D76324" w:rsidP="00D76324">
            <w:pPr>
              <w:rPr>
                <w:lang w:val="es-ES"/>
              </w:rPr>
            </w:pPr>
          </w:p>
          <w:p w:rsidR="00D76324" w:rsidRPr="00C33D75" w:rsidRDefault="00D76324" w:rsidP="00D76324">
            <w:pPr>
              <w:rPr>
                <w:lang w:val="es-ES"/>
              </w:rPr>
            </w:pPr>
          </w:p>
          <w:p w:rsidR="00D76324" w:rsidRPr="00C33D75" w:rsidRDefault="00D76324" w:rsidP="00D76324">
            <w:pPr>
              <w:rPr>
                <w:lang w:val="es-ES"/>
              </w:rPr>
            </w:pPr>
          </w:p>
          <w:p w:rsidR="00D76324" w:rsidRPr="00C33D75" w:rsidRDefault="00D76324" w:rsidP="00D76324">
            <w:pPr>
              <w:rPr>
                <w:lang w:val="es-ES"/>
              </w:rPr>
            </w:pPr>
          </w:p>
          <w:p w:rsidR="00D76324" w:rsidRPr="00C33D75" w:rsidRDefault="00D76324" w:rsidP="00D76324">
            <w:pPr>
              <w:rPr>
                <w:lang w:val="es-ES"/>
              </w:rPr>
            </w:pPr>
          </w:p>
          <w:p w:rsidR="00856A4D" w:rsidRPr="00856A4D" w:rsidRDefault="00856A4D" w:rsidP="00856A4D">
            <w:pPr>
              <w:rPr>
                <w:lang w:val="es-ES"/>
              </w:rPr>
            </w:pPr>
          </w:p>
          <w:p w:rsidR="00856A4D" w:rsidRPr="00856A4D" w:rsidRDefault="00856A4D" w:rsidP="00856A4D">
            <w:pPr>
              <w:rPr>
                <w:lang w:val="es-ES"/>
              </w:rPr>
            </w:pPr>
          </w:p>
        </w:tc>
      </w:tr>
    </w:tbl>
    <w:p w:rsidR="007639ED" w:rsidRDefault="007639ED">
      <w:pPr>
        <w:rPr>
          <w:lang w:val="es-ES"/>
        </w:rPr>
      </w:pPr>
    </w:p>
    <w:p w:rsidR="00136A39" w:rsidRDefault="00136A39">
      <w:pPr>
        <w:rPr>
          <w:lang w:val="es-ES"/>
        </w:rPr>
      </w:pPr>
    </w:p>
    <w:p w:rsidR="00136A39" w:rsidRDefault="00136A39">
      <w:pPr>
        <w:rPr>
          <w:lang w:val="es-ES"/>
        </w:rPr>
      </w:pPr>
      <w:r>
        <w:rPr>
          <w:lang w:val="es-ES"/>
        </w:rPr>
        <w:br w:type="page"/>
      </w:r>
    </w:p>
    <w:p w:rsidR="00136A39" w:rsidRDefault="00136A39">
      <w:pPr>
        <w:rPr>
          <w:lang w:val="es-ES"/>
        </w:rPr>
      </w:pPr>
    </w:p>
    <w:p w:rsidR="00F50E78" w:rsidRPr="00136A39" w:rsidRDefault="00F50E78" w:rsidP="00136A39"/>
    <w:tbl>
      <w:tblPr>
        <w:tblStyle w:val="Tablaclsica3"/>
        <w:tblW w:w="0" w:type="auto"/>
        <w:tblLook w:val="01E0" w:firstRow="1" w:lastRow="1" w:firstColumn="1" w:lastColumn="1" w:noHBand="0" w:noVBand="0"/>
      </w:tblPr>
      <w:tblGrid>
        <w:gridCol w:w="8856"/>
      </w:tblGrid>
      <w:tr w:rsidR="00F50E78" w:rsidRPr="00856A4D" w:rsidTr="00136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shd w:val="clear" w:color="auto" w:fill="1D1B11" w:themeFill="background2" w:themeFillShade="1A"/>
          </w:tcPr>
          <w:p w:rsidR="00F50E78" w:rsidRPr="00856A4D" w:rsidRDefault="00F50E78" w:rsidP="00F50E78">
            <w:pPr>
              <w:pStyle w:val="Ttulo1"/>
              <w:outlineLvl w:val="0"/>
              <w:rPr>
                <w:lang w:val="es-ES"/>
              </w:rPr>
            </w:pPr>
            <w:r>
              <w:rPr>
                <w:lang w:val="es-ES"/>
              </w:rPr>
              <w:t>Control versiones Programa Jet Standard</w:t>
            </w:r>
          </w:p>
        </w:tc>
      </w:tr>
    </w:tbl>
    <w:p w:rsidR="00136A39" w:rsidRDefault="00136A39" w:rsidP="00136A39">
      <w:pPr>
        <w:rPr>
          <w:lang w:val="de-DE"/>
        </w:rPr>
      </w:pPr>
    </w:p>
    <w:p w:rsidR="00930983" w:rsidRDefault="00930983" w:rsidP="00930983">
      <w:pPr>
        <w:rPr>
          <w:lang w:val="de-DE"/>
        </w:rPr>
      </w:pPr>
    </w:p>
    <w:p w:rsidR="00930983" w:rsidRDefault="00930983" w:rsidP="00930983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930983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930983" w:rsidRPr="00856A4D" w:rsidRDefault="00930983" w:rsidP="0090683E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</w:t>
            </w:r>
            <w:r>
              <w:rPr>
                <w:b w:val="0"/>
                <w:i/>
                <w:lang w:val="es-ES"/>
              </w:rPr>
              <w:t>4</w:t>
            </w:r>
            <w:r w:rsidRPr="00856A4D">
              <w:rPr>
                <w:b w:val="0"/>
                <w:i/>
                <w:lang w:val="es-ES"/>
              </w:rPr>
              <w:t>P_ve</w:t>
            </w:r>
            <w:r>
              <w:rPr>
                <w:b w:val="0"/>
                <w:i/>
                <w:lang w:val="es-ES"/>
              </w:rPr>
              <w:t>0</w:t>
            </w:r>
            <w:r w:rsidR="001F684C">
              <w:rPr>
                <w:b w:val="0"/>
                <w:i/>
                <w:lang w:val="es-ES"/>
              </w:rPr>
              <w:t>7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930983" w:rsidRPr="00856A4D" w:rsidRDefault="00930983" w:rsidP="0090683E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 w:rsidR="001F684C">
              <w:rPr>
                <w:i/>
                <w:color w:val="FFFFFF"/>
                <w:sz w:val="24"/>
                <w:szCs w:val="24"/>
              </w:rPr>
              <w:t>25/10/2021</w:t>
            </w:r>
          </w:p>
        </w:tc>
      </w:tr>
      <w:tr w:rsidR="00930983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983" w:rsidRDefault="00930983" w:rsidP="0090683E">
            <w:pPr>
              <w:rPr>
                <w:lang w:val="es-ES"/>
              </w:rPr>
            </w:pPr>
          </w:p>
          <w:p w:rsidR="00930983" w:rsidRPr="00136A39" w:rsidRDefault="001F684C" w:rsidP="0090683E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crea la función 6 ‘Fin añadida’ para activar el funcionamiento completo de añadidas desde </w:t>
            </w:r>
            <w:proofErr w:type="gramStart"/>
            <w:r>
              <w:rPr>
                <w:lang w:val="es-ES"/>
              </w:rPr>
              <w:t>infotint.</w:t>
            </w:r>
            <w:proofErr w:type="gramEnd"/>
            <w:r>
              <w:rPr>
                <w:lang w:val="es-ES"/>
              </w:rPr>
              <w:t>(Samu).</w:t>
            </w:r>
            <w:bookmarkStart w:id="0" w:name="_GoBack"/>
            <w:bookmarkEnd w:id="0"/>
          </w:p>
          <w:p w:rsidR="00930983" w:rsidRPr="00856A4D" w:rsidRDefault="00930983" w:rsidP="0090683E">
            <w:pPr>
              <w:pStyle w:val="Prrafodelista"/>
              <w:rPr>
                <w:lang w:val="es-ES"/>
              </w:rPr>
            </w:pPr>
          </w:p>
        </w:tc>
      </w:tr>
    </w:tbl>
    <w:p w:rsidR="00930983" w:rsidRDefault="00930983" w:rsidP="00930983">
      <w:pPr>
        <w:rPr>
          <w:lang w:val="de-DE"/>
        </w:rPr>
      </w:pPr>
    </w:p>
    <w:p w:rsidR="00930983" w:rsidRDefault="00930983" w:rsidP="00930983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930983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930983" w:rsidRPr="00856A4D" w:rsidRDefault="00930983" w:rsidP="00930983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</w:t>
            </w:r>
            <w:r>
              <w:rPr>
                <w:b w:val="0"/>
                <w:i/>
                <w:lang w:val="es-ES"/>
              </w:rPr>
              <w:t>4</w:t>
            </w:r>
            <w:r w:rsidRPr="00856A4D">
              <w:rPr>
                <w:b w:val="0"/>
                <w:i/>
                <w:lang w:val="es-ES"/>
              </w:rPr>
              <w:t>P_ve</w:t>
            </w:r>
            <w:r>
              <w:rPr>
                <w:b w:val="0"/>
                <w:i/>
                <w:lang w:val="es-ES"/>
              </w:rPr>
              <w:t>01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930983" w:rsidRPr="00856A4D" w:rsidRDefault="00930983" w:rsidP="0090683E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</w:p>
        </w:tc>
      </w:tr>
      <w:tr w:rsidR="00930983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983" w:rsidRDefault="00930983" w:rsidP="0090683E">
            <w:pPr>
              <w:rPr>
                <w:lang w:val="es-ES"/>
              </w:rPr>
            </w:pPr>
          </w:p>
          <w:p w:rsidR="00930983" w:rsidRPr="00136A39" w:rsidRDefault="00930983" w:rsidP="0090683E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>…..</w:t>
            </w:r>
          </w:p>
          <w:p w:rsidR="00930983" w:rsidRPr="00856A4D" w:rsidRDefault="00930983" w:rsidP="0090683E">
            <w:pPr>
              <w:pStyle w:val="Prrafodelista"/>
              <w:rPr>
                <w:lang w:val="es-ES"/>
              </w:rPr>
            </w:pPr>
          </w:p>
        </w:tc>
      </w:tr>
    </w:tbl>
    <w:p w:rsidR="00930983" w:rsidRDefault="00930983" w:rsidP="00930983">
      <w:pPr>
        <w:rPr>
          <w:lang w:val="de-DE"/>
        </w:rPr>
      </w:pPr>
    </w:p>
    <w:p w:rsidR="00930983" w:rsidRDefault="00930983" w:rsidP="00930983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930983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930983" w:rsidRPr="00856A4D" w:rsidRDefault="00930983" w:rsidP="0090683E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</w:t>
            </w:r>
            <w:r>
              <w:rPr>
                <w:b w:val="0"/>
                <w:i/>
                <w:lang w:val="es-ES"/>
              </w:rPr>
              <w:t>4</w:t>
            </w:r>
            <w:r w:rsidRPr="00856A4D">
              <w:rPr>
                <w:b w:val="0"/>
                <w:i/>
                <w:lang w:val="es-ES"/>
              </w:rPr>
              <w:t>P_ve</w:t>
            </w:r>
            <w:r>
              <w:rPr>
                <w:b w:val="0"/>
                <w:i/>
                <w:lang w:val="es-ES"/>
              </w:rPr>
              <w:t>00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930983" w:rsidRPr="00856A4D" w:rsidRDefault="00930983" w:rsidP="0090683E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</w:p>
        </w:tc>
      </w:tr>
      <w:tr w:rsidR="00930983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983" w:rsidRDefault="00930983" w:rsidP="0090683E">
            <w:pPr>
              <w:rPr>
                <w:lang w:val="es-ES"/>
              </w:rPr>
            </w:pPr>
          </w:p>
          <w:p w:rsidR="00930983" w:rsidRPr="00136A39" w:rsidRDefault="00930983" w:rsidP="0090683E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>Pasar el programa de CM110 a CM211</w:t>
            </w:r>
          </w:p>
          <w:p w:rsidR="00930983" w:rsidRPr="00856A4D" w:rsidRDefault="00930983" w:rsidP="0090683E">
            <w:pPr>
              <w:pStyle w:val="Prrafodelista"/>
              <w:rPr>
                <w:lang w:val="es-ES"/>
              </w:rPr>
            </w:pPr>
          </w:p>
        </w:tc>
      </w:tr>
    </w:tbl>
    <w:p w:rsidR="00930983" w:rsidRPr="00930983" w:rsidRDefault="00930983" w:rsidP="00930983">
      <w:pPr>
        <w:rPr>
          <w:lang w:val="es-ES"/>
        </w:rPr>
      </w:pPr>
    </w:p>
    <w:p w:rsidR="00136A39" w:rsidRPr="00930983" w:rsidRDefault="00136A39" w:rsidP="00136A39">
      <w:pPr>
        <w:rPr>
          <w:lang w:val="es-ES"/>
        </w:rPr>
      </w:pPr>
    </w:p>
    <w:p w:rsidR="00930983" w:rsidRDefault="00AF025C" w:rsidP="00136A39">
      <w:pPr>
        <w:rPr>
          <w:lang w:val="de-DE"/>
        </w:rPr>
      </w:pPr>
      <w:r>
        <w:rPr>
          <w:noProof/>
          <w:lang w:val="es-ES" w:eastAsia="es-ES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7" type="#_x0000_t69" style="position:absolute;margin-left:-3.6pt;margin-top:-.2pt;width:442.95pt;height:28.8pt;z-index:251658240" adj="2326,6675" fillcolor="#92cddc [1944]" strokeweight="1.5pt"/>
        </w:pict>
      </w:r>
    </w:p>
    <w:p w:rsidR="00930983" w:rsidRDefault="00930983" w:rsidP="00136A39">
      <w:pPr>
        <w:rPr>
          <w:lang w:val="de-DE"/>
        </w:rPr>
      </w:pPr>
    </w:p>
    <w:p w:rsidR="00930983" w:rsidRDefault="00930983" w:rsidP="00136A39">
      <w:pPr>
        <w:rPr>
          <w:lang w:val="de-DE"/>
        </w:rPr>
      </w:pPr>
    </w:p>
    <w:p w:rsidR="00930983" w:rsidRDefault="00930983" w:rsidP="00136A39">
      <w:pPr>
        <w:rPr>
          <w:lang w:val="de-DE"/>
        </w:rPr>
      </w:pPr>
    </w:p>
    <w:p w:rsidR="00930983" w:rsidRDefault="00930983" w:rsidP="00136A39">
      <w:pPr>
        <w:rPr>
          <w:lang w:val="de-DE"/>
        </w:rPr>
      </w:pPr>
    </w:p>
    <w:p w:rsidR="00930983" w:rsidRDefault="00930983" w:rsidP="00136A39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136A39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136A39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45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B71C51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0</w:t>
            </w:r>
            <w:r w:rsidR="00B71C51">
              <w:rPr>
                <w:i/>
                <w:color w:val="FFFFFF"/>
                <w:sz w:val="24"/>
                <w:szCs w:val="24"/>
              </w:rPr>
              <w:t>3</w:t>
            </w:r>
            <w:r>
              <w:rPr>
                <w:i/>
                <w:color w:val="FFFFFF"/>
                <w:sz w:val="24"/>
                <w:szCs w:val="24"/>
              </w:rPr>
              <w:t>/0</w:t>
            </w:r>
            <w:r w:rsidR="00B71C51">
              <w:rPr>
                <w:i/>
                <w:color w:val="FFFFFF"/>
                <w:sz w:val="24"/>
                <w:szCs w:val="24"/>
              </w:rPr>
              <w:t>9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 w:rsidR="00B71C51">
              <w:rPr>
                <w:i/>
                <w:color w:val="FFFFFF"/>
                <w:sz w:val="24"/>
                <w:szCs w:val="24"/>
              </w:rPr>
              <w:t>5</w:t>
            </w:r>
          </w:p>
        </w:tc>
      </w:tr>
      <w:tr w:rsidR="00136A39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39" w:rsidRDefault="00136A39" w:rsidP="0090683E">
            <w:pPr>
              <w:rPr>
                <w:lang w:val="es-ES"/>
              </w:rPr>
            </w:pPr>
          </w:p>
          <w:p w:rsidR="00136A39" w:rsidRPr="00136A39" w:rsidRDefault="00136A39" w:rsidP="00136A39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136A39">
              <w:rPr>
                <w:lang w:val="es-ES"/>
              </w:rPr>
              <w:t>Ajuste variables comunicación Elrest (XF03)</w:t>
            </w:r>
          </w:p>
          <w:p w:rsidR="00136A39" w:rsidRPr="00856A4D" w:rsidRDefault="00136A39" w:rsidP="00136A39">
            <w:pPr>
              <w:pStyle w:val="Prrafodelista"/>
              <w:rPr>
                <w:lang w:val="es-ES"/>
              </w:rPr>
            </w:pPr>
          </w:p>
        </w:tc>
      </w:tr>
    </w:tbl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136A39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136A39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44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B71C51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</w:p>
        </w:tc>
      </w:tr>
      <w:tr w:rsidR="00136A39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39" w:rsidRDefault="00136A39" w:rsidP="0090683E">
            <w:pPr>
              <w:rPr>
                <w:lang w:val="es-ES"/>
              </w:rPr>
            </w:pPr>
          </w:p>
          <w:p w:rsidR="00136A39" w:rsidRPr="00B71C51" w:rsidRDefault="00B71C51" w:rsidP="00B71C51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="00136A39" w:rsidRPr="00136A39">
              <w:rPr>
                <w:lang w:val="es-ES"/>
              </w:rPr>
              <w:t>.</w:t>
            </w:r>
          </w:p>
          <w:p w:rsidR="00136A39" w:rsidRPr="00856A4D" w:rsidRDefault="00136A39" w:rsidP="0090683E">
            <w:pPr>
              <w:pStyle w:val="Prrafodelista"/>
              <w:rPr>
                <w:lang w:val="es-ES"/>
              </w:rPr>
            </w:pPr>
          </w:p>
        </w:tc>
      </w:tr>
    </w:tbl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136A39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136A39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43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B71C51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 w:rsidR="00B71C51">
              <w:rPr>
                <w:i/>
                <w:color w:val="FFFFFF"/>
                <w:sz w:val="24"/>
                <w:szCs w:val="24"/>
              </w:rPr>
              <w:t>12</w:t>
            </w:r>
            <w:r>
              <w:rPr>
                <w:i/>
                <w:color w:val="FFFFFF"/>
                <w:sz w:val="24"/>
                <w:szCs w:val="24"/>
              </w:rPr>
              <w:t>/</w:t>
            </w:r>
            <w:r w:rsidR="00B71C51">
              <w:rPr>
                <w:i/>
                <w:color w:val="FFFFFF"/>
                <w:sz w:val="24"/>
                <w:szCs w:val="24"/>
              </w:rPr>
              <w:t>11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4</w:t>
            </w:r>
          </w:p>
        </w:tc>
      </w:tr>
      <w:tr w:rsidR="00136A39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39" w:rsidRDefault="00136A39" w:rsidP="0090683E">
            <w:pPr>
              <w:rPr>
                <w:lang w:val="es-ES"/>
              </w:rPr>
            </w:pPr>
          </w:p>
          <w:p w:rsidR="00136A39" w:rsidRPr="00136A39" w:rsidRDefault="00136A39" w:rsidP="0090683E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136A39">
              <w:rPr>
                <w:lang w:val="es-ES"/>
              </w:rPr>
              <w:t>Gestión pantalla mantenimiento.</w:t>
            </w:r>
          </w:p>
          <w:p w:rsidR="00136A39" w:rsidRPr="00856A4D" w:rsidRDefault="00136A39" w:rsidP="0090683E">
            <w:pPr>
              <w:pStyle w:val="Prrafodelista"/>
              <w:rPr>
                <w:lang w:val="es-ES"/>
              </w:rPr>
            </w:pPr>
          </w:p>
        </w:tc>
      </w:tr>
    </w:tbl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136A39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90683E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42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B71C51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 w:rsidR="00B71C51">
              <w:rPr>
                <w:i/>
                <w:color w:val="FFFFFF"/>
                <w:sz w:val="24"/>
                <w:szCs w:val="24"/>
              </w:rPr>
              <w:t>29</w:t>
            </w:r>
            <w:r>
              <w:rPr>
                <w:i/>
                <w:color w:val="FFFFFF"/>
                <w:sz w:val="24"/>
                <w:szCs w:val="24"/>
              </w:rPr>
              <w:t>/</w:t>
            </w:r>
            <w:r w:rsidR="00B71C51">
              <w:rPr>
                <w:i/>
                <w:color w:val="FFFFFF"/>
                <w:sz w:val="24"/>
                <w:szCs w:val="24"/>
              </w:rPr>
              <w:t>10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4</w:t>
            </w:r>
          </w:p>
        </w:tc>
      </w:tr>
      <w:tr w:rsidR="00136A39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39" w:rsidRDefault="00136A39" w:rsidP="0090683E">
            <w:pPr>
              <w:rPr>
                <w:lang w:val="es-ES"/>
              </w:rPr>
            </w:pPr>
          </w:p>
          <w:p w:rsidR="00136A39" w:rsidRPr="00136A39" w:rsidRDefault="00136A39" w:rsidP="0090683E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136A39">
              <w:rPr>
                <w:lang w:val="es-ES"/>
              </w:rPr>
              <w:t>Gestión vaciado máquina con pulsador.</w:t>
            </w:r>
          </w:p>
          <w:p w:rsidR="00136A39" w:rsidRPr="00136A39" w:rsidRDefault="00136A39" w:rsidP="0090683E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136A39">
              <w:rPr>
                <w:lang w:val="es-ES"/>
              </w:rPr>
              <w:t>Gestión piloto enredo cuerda.</w:t>
            </w:r>
          </w:p>
          <w:p w:rsidR="00136A39" w:rsidRPr="00856A4D" w:rsidRDefault="00136A39" w:rsidP="0090683E">
            <w:pPr>
              <w:pStyle w:val="Prrafodelista"/>
              <w:rPr>
                <w:lang w:val="es-ES"/>
              </w:rPr>
            </w:pPr>
          </w:p>
        </w:tc>
      </w:tr>
    </w:tbl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136A39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136A39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41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B71C51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>:</w:t>
            </w:r>
            <w:r w:rsidR="00B71C51">
              <w:rPr>
                <w:i/>
                <w:color w:val="FFFFFF"/>
                <w:sz w:val="24"/>
                <w:szCs w:val="24"/>
              </w:rPr>
              <w:t xml:space="preserve"> 27</w:t>
            </w:r>
            <w:r>
              <w:rPr>
                <w:i/>
                <w:color w:val="FFFFFF"/>
                <w:sz w:val="24"/>
                <w:szCs w:val="24"/>
              </w:rPr>
              <w:t>/</w:t>
            </w:r>
            <w:r w:rsidR="00B71C51">
              <w:rPr>
                <w:i/>
                <w:color w:val="FFFFFF"/>
                <w:sz w:val="24"/>
                <w:szCs w:val="24"/>
              </w:rPr>
              <w:t>10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4</w:t>
            </w:r>
          </w:p>
        </w:tc>
      </w:tr>
      <w:tr w:rsidR="00136A39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39" w:rsidRDefault="00136A39" w:rsidP="0090683E">
            <w:pPr>
              <w:rPr>
                <w:lang w:val="es-ES"/>
              </w:rPr>
            </w:pPr>
          </w:p>
          <w:p w:rsidR="00136A39" w:rsidRPr="00136A39" w:rsidRDefault="00136A39" w:rsidP="00136A39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136A39">
              <w:rPr>
                <w:lang w:val="es-ES"/>
              </w:rPr>
              <w:t>Gestión de la pantalla Elrest por los pulsadores que están en el marco.</w:t>
            </w:r>
          </w:p>
          <w:p w:rsidR="00136A39" w:rsidRPr="00856A4D" w:rsidRDefault="00136A39" w:rsidP="0090683E">
            <w:pPr>
              <w:pStyle w:val="Prrafodelista"/>
              <w:rPr>
                <w:lang w:val="es-ES"/>
              </w:rPr>
            </w:pPr>
          </w:p>
        </w:tc>
      </w:tr>
    </w:tbl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p w:rsidR="00136A39" w:rsidRDefault="00136A39" w:rsidP="00136A39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136A39" w:rsidRPr="00856A4D" w:rsidTr="0090683E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90683E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40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136A39" w:rsidRPr="00856A4D" w:rsidRDefault="00136A39" w:rsidP="0090683E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07/02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4</w:t>
            </w:r>
          </w:p>
        </w:tc>
      </w:tr>
      <w:tr w:rsidR="00136A39" w:rsidRPr="00136A39" w:rsidTr="0090683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A39" w:rsidRDefault="00136A39" w:rsidP="0090683E">
            <w:pPr>
              <w:rPr>
                <w:lang w:val="es-ES"/>
              </w:rPr>
            </w:pPr>
          </w:p>
          <w:p w:rsidR="00136A39" w:rsidRPr="00266A65" w:rsidRDefault="00136A39" w:rsidP="0090683E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266A65">
              <w:rPr>
                <w:lang w:val="es-ES"/>
              </w:rPr>
              <w:t>Habilitar los botones de marcha y paro bomba en AUTOMATICO con el PF#107</w:t>
            </w:r>
          </w:p>
          <w:p w:rsidR="00136A39" w:rsidRPr="00856A4D" w:rsidRDefault="00136A39" w:rsidP="0090683E">
            <w:pPr>
              <w:pStyle w:val="Prrafodelista"/>
              <w:rPr>
                <w:lang w:val="es-ES"/>
              </w:rPr>
            </w:pPr>
          </w:p>
        </w:tc>
      </w:tr>
    </w:tbl>
    <w:p w:rsidR="00136A39" w:rsidRDefault="00136A39" w:rsidP="00136A39">
      <w:pPr>
        <w:rPr>
          <w:lang w:val="de-DE"/>
        </w:rPr>
      </w:pPr>
    </w:p>
    <w:p w:rsidR="00DD2879" w:rsidRDefault="00DD2879" w:rsidP="00856A4D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DD2879" w:rsidRPr="00856A4D" w:rsidTr="00897B92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DD2879" w:rsidRPr="00856A4D" w:rsidRDefault="00DD2879" w:rsidP="00DD2879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39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DD2879" w:rsidRPr="00856A4D" w:rsidRDefault="00DD2879" w:rsidP="00897B92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07/02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4</w:t>
            </w:r>
          </w:p>
        </w:tc>
      </w:tr>
      <w:tr w:rsidR="00DD2879" w:rsidRPr="00BD0F47" w:rsidTr="00897B92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79" w:rsidRDefault="00DD2879" w:rsidP="00DD2879">
            <w:pPr>
              <w:rPr>
                <w:lang w:val="es-ES"/>
              </w:rPr>
            </w:pPr>
          </w:p>
          <w:p w:rsidR="00DD2879" w:rsidRPr="00DD2879" w:rsidRDefault="00DD2879" w:rsidP="00DD2879">
            <w:pPr>
              <w:pStyle w:val="Prrafodelista"/>
              <w:numPr>
                <w:ilvl w:val="0"/>
                <w:numId w:val="22"/>
              </w:numPr>
            </w:pPr>
            <w:r w:rsidRPr="00DD2879">
              <w:t xml:space="preserve">Pasar Jet </w:t>
            </w:r>
            <w:proofErr w:type="spellStart"/>
            <w:r w:rsidRPr="00DD2879">
              <w:t>Standar</w:t>
            </w:r>
            <w:proofErr w:type="spellEnd"/>
            <w:r w:rsidRPr="00DD2879">
              <w:t xml:space="preserve"> a Driver Elrest.</w:t>
            </w:r>
          </w:p>
          <w:p w:rsidR="00DD2879" w:rsidRPr="00DD2879" w:rsidRDefault="00DD2879" w:rsidP="00897B92">
            <w:pPr>
              <w:pStyle w:val="Prrafodelista"/>
            </w:pPr>
          </w:p>
        </w:tc>
      </w:tr>
    </w:tbl>
    <w:p w:rsidR="00DD2879" w:rsidRDefault="00DD2879" w:rsidP="00856A4D">
      <w:pPr>
        <w:rPr>
          <w:lang w:val="de-DE"/>
        </w:rPr>
      </w:pPr>
    </w:p>
    <w:p w:rsidR="002D20C6" w:rsidRDefault="002D20C6" w:rsidP="00856A4D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BD0F47" w:rsidRPr="00856A4D" w:rsidTr="008C0205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BD0F47" w:rsidRPr="00856A4D" w:rsidRDefault="00BD0F47" w:rsidP="00BD0F47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38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BD0F47" w:rsidRPr="00856A4D" w:rsidRDefault="00BD0F47" w:rsidP="00BD0F47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07/02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4</w:t>
            </w:r>
          </w:p>
        </w:tc>
      </w:tr>
      <w:tr w:rsidR="00BD0F47" w:rsidRPr="00BD0F47" w:rsidTr="008C020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47" w:rsidRDefault="00BD0F47" w:rsidP="008C0205">
            <w:pPr>
              <w:rPr>
                <w:lang w:val="es-ES"/>
              </w:rPr>
            </w:pPr>
          </w:p>
          <w:p w:rsidR="00BD0F47" w:rsidRPr="00BD0F47" w:rsidRDefault="00BD0F47" w:rsidP="00BD0F47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BD0F47">
              <w:rPr>
                <w:lang w:val="es-ES"/>
              </w:rPr>
              <w:t>La salida del piloto continua programa se activa con cualquier alarma o aviso activo y la salida de alarma se para con el pulsador de paro alarma.</w:t>
            </w:r>
          </w:p>
          <w:p w:rsidR="00BD0F47" w:rsidRPr="00DD2879" w:rsidRDefault="00BD0F47" w:rsidP="00DD2879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BD0F47">
              <w:rPr>
                <w:lang w:val="es-ES"/>
              </w:rPr>
              <w:t xml:space="preserve">Se crea el parámetro fijo 106 para dejar hacer las </w:t>
            </w:r>
            <w:r w:rsidR="00182F65" w:rsidRPr="00BD0F47">
              <w:rPr>
                <w:lang w:val="es-ES"/>
              </w:rPr>
              <w:t>introducciones</w:t>
            </w:r>
            <w:r w:rsidRPr="00BD0F47">
              <w:rPr>
                <w:lang w:val="es-ES"/>
              </w:rPr>
              <w:t xml:space="preserve"> o no cuando se</w:t>
            </w:r>
            <w:r>
              <w:rPr>
                <w:lang w:val="es-ES"/>
              </w:rPr>
              <w:t xml:space="preserve"> </w:t>
            </w:r>
            <w:r w:rsidRPr="00BD0F47">
              <w:rPr>
                <w:lang w:val="es-ES"/>
              </w:rPr>
              <w:t>está por encima de la temperatura de bloqueo de válvu</w:t>
            </w:r>
            <w:r w:rsidRPr="00DD2879">
              <w:rPr>
                <w:lang w:val="es-ES"/>
              </w:rPr>
              <w:t>las y se activa o no la alarma 42.</w:t>
            </w:r>
          </w:p>
          <w:p w:rsidR="00BD0F47" w:rsidRDefault="00BD0F47" w:rsidP="00BD0F47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BD0F47">
              <w:rPr>
                <w:lang w:val="es-ES"/>
              </w:rPr>
              <w:t>Si la alarma fallo niveles está activa</w:t>
            </w:r>
            <w:r w:rsidR="00182F65">
              <w:rPr>
                <w:lang w:val="es-ES"/>
              </w:rPr>
              <w:t>,</w:t>
            </w:r>
            <w:r w:rsidRPr="00BD0F47">
              <w:rPr>
                <w:lang w:val="es-ES"/>
              </w:rPr>
              <w:t xml:space="preserve"> se pausa el tiempo del lavado continuo y se</w:t>
            </w:r>
            <w:r>
              <w:rPr>
                <w:lang w:val="es-ES"/>
              </w:rPr>
              <w:t xml:space="preserve"> </w:t>
            </w:r>
            <w:r w:rsidRPr="00BD0F47">
              <w:rPr>
                <w:lang w:val="es-ES"/>
              </w:rPr>
              <w:t>bloquean las salidas de llenado para que</w:t>
            </w:r>
            <w:r>
              <w:rPr>
                <w:lang w:val="es-ES"/>
              </w:rPr>
              <w:t xml:space="preserve"> </w:t>
            </w:r>
            <w:r w:rsidRPr="00BD0F47">
              <w:rPr>
                <w:lang w:val="es-ES"/>
              </w:rPr>
              <w:t>no cuente litros.</w:t>
            </w:r>
          </w:p>
          <w:p w:rsidR="00BD0F47" w:rsidRDefault="00BD0F47" w:rsidP="00BD0F47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Se gestiona la variable</w:t>
            </w:r>
            <w:r w:rsidR="00182F65">
              <w:rPr>
                <w:lang w:val="es-ES"/>
              </w:rPr>
              <w:t xml:space="preserve"> XL31</w:t>
            </w:r>
          </w:p>
          <w:p w:rsidR="00BD0F47" w:rsidRDefault="00BD0F47" w:rsidP="00BD0F47">
            <w:pPr>
              <w:pStyle w:val="Prrafodelista"/>
              <w:rPr>
                <w:lang w:val="es-ES"/>
              </w:rPr>
            </w:pPr>
          </w:p>
          <w:p w:rsidR="00BD0F47" w:rsidRPr="00856A4D" w:rsidRDefault="00BD0F47" w:rsidP="00BD0F47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.</w:t>
            </w:r>
          </w:p>
        </w:tc>
      </w:tr>
    </w:tbl>
    <w:p w:rsidR="00BD0F47" w:rsidRDefault="00BD0F47" w:rsidP="00856A4D">
      <w:pPr>
        <w:rPr>
          <w:lang w:val="de-DE"/>
        </w:rPr>
      </w:pPr>
    </w:p>
    <w:p w:rsidR="002D20C6" w:rsidRDefault="002D20C6" w:rsidP="00856A4D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2D20C6" w:rsidRPr="00856A4D" w:rsidTr="0001746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2D20C6" w:rsidRPr="00856A4D" w:rsidRDefault="002D20C6" w:rsidP="002D20C6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37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2D20C6" w:rsidRPr="00856A4D" w:rsidRDefault="002D20C6" w:rsidP="002D20C6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28/01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4</w:t>
            </w:r>
          </w:p>
        </w:tc>
      </w:tr>
      <w:tr w:rsidR="002D20C6" w:rsidRPr="00136A39" w:rsidTr="00017466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0C6" w:rsidRDefault="002D20C6" w:rsidP="00017466">
            <w:pPr>
              <w:rPr>
                <w:lang w:val="es-ES"/>
              </w:rPr>
            </w:pPr>
          </w:p>
          <w:p w:rsidR="00BD0F47" w:rsidRPr="00BD0F47" w:rsidRDefault="00BD0F47" w:rsidP="00BD0F47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BD0F47">
              <w:rPr>
                <w:lang w:val="es-ES"/>
              </w:rPr>
              <w:t>Se crea Param.Fixe24 p</w:t>
            </w:r>
            <w:r>
              <w:rPr>
                <w:lang w:val="es-ES"/>
              </w:rPr>
              <w:t>ara</w:t>
            </w:r>
            <w:r w:rsidRPr="00BD0F47">
              <w:rPr>
                <w:lang w:val="es-ES"/>
              </w:rPr>
              <w:t xml:space="preserve"> config</w:t>
            </w:r>
            <w:r>
              <w:rPr>
                <w:lang w:val="es-ES"/>
              </w:rPr>
              <w:t xml:space="preserve">urar </w:t>
            </w:r>
            <w:r w:rsidRPr="00BD0F47">
              <w:rPr>
                <w:lang w:val="es-ES"/>
              </w:rPr>
              <w:t>la entrada analógica</w:t>
            </w:r>
            <w:r>
              <w:rPr>
                <w:lang w:val="es-ES"/>
              </w:rPr>
              <w:t xml:space="preserve"> temperatura má</w:t>
            </w:r>
            <w:r w:rsidR="00D84ED4">
              <w:rPr>
                <w:lang w:val="es-ES"/>
              </w:rPr>
              <w:t>q</w:t>
            </w:r>
            <w:r>
              <w:rPr>
                <w:lang w:val="es-ES"/>
              </w:rPr>
              <w:t xml:space="preserve">uina </w:t>
            </w:r>
            <w:r w:rsidRPr="00BD0F47">
              <w:rPr>
                <w:lang w:val="es-ES"/>
              </w:rPr>
              <w:t xml:space="preserve">en PT100 2 </w:t>
            </w:r>
            <w:r>
              <w:rPr>
                <w:lang w:val="es-ES"/>
              </w:rPr>
              <w:t>hilos</w:t>
            </w:r>
            <w:r w:rsidRPr="00BD0F47">
              <w:rPr>
                <w:lang w:val="es-ES"/>
              </w:rPr>
              <w:t xml:space="preserve"> o 0-10volts.</w:t>
            </w:r>
          </w:p>
          <w:p w:rsidR="00BD0F47" w:rsidRPr="00BD0F47" w:rsidRDefault="00BD0F47" w:rsidP="00BD0F47">
            <w:pPr>
              <w:pStyle w:val="Prrafodelista"/>
              <w:numPr>
                <w:ilvl w:val="0"/>
                <w:numId w:val="18"/>
              </w:numPr>
              <w:rPr>
                <w:lang w:val="pt-PT"/>
              </w:rPr>
            </w:pPr>
            <w:r w:rsidRPr="00BD0F47">
              <w:rPr>
                <w:lang w:val="pt-PT"/>
              </w:rPr>
              <w:t>Se crea Par</w:t>
            </w:r>
            <w:r>
              <w:rPr>
                <w:lang w:val="pt-PT"/>
              </w:rPr>
              <w:t>á</w:t>
            </w:r>
            <w:r w:rsidRPr="00BD0F47">
              <w:rPr>
                <w:lang w:val="pt-PT"/>
              </w:rPr>
              <w:t>metro Fi</w:t>
            </w:r>
            <w:r>
              <w:rPr>
                <w:lang w:val="pt-PT"/>
              </w:rPr>
              <w:t>jo</w:t>
            </w:r>
            <w:r w:rsidRPr="00BD0F47">
              <w:rPr>
                <w:lang w:val="pt-PT"/>
              </w:rPr>
              <w:t xml:space="preserve"> 84 p</w:t>
            </w:r>
            <w:r>
              <w:rPr>
                <w:lang w:val="pt-PT"/>
              </w:rPr>
              <w:t>a</w:t>
            </w:r>
            <w:r w:rsidRPr="00BD0F47">
              <w:rPr>
                <w:lang w:val="pt-PT"/>
              </w:rPr>
              <w:t>r</w:t>
            </w:r>
            <w:r>
              <w:rPr>
                <w:lang w:val="pt-PT"/>
              </w:rPr>
              <w:t>a</w:t>
            </w:r>
            <w:r w:rsidRPr="00BD0F47">
              <w:rPr>
                <w:lang w:val="pt-PT"/>
              </w:rPr>
              <w:t xml:space="preserve"> ajustar el nivell minim</w:t>
            </w:r>
            <w:r>
              <w:rPr>
                <w:lang w:val="pt-PT"/>
              </w:rPr>
              <w:t>o</w:t>
            </w:r>
            <w:r w:rsidRPr="00BD0F47">
              <w:rPr>
                <w:lang w:val="pt-PT"/>
              </w:rPr>
              <w:t xml:space="preserve"> analogic</w:t>
            </w:r>
            <w:r>
              <w:rPr>
                <w:lang w:val="pt-PT"/>
              </w:rPr>
              <w:t>o</w:t>
            </w:r>
            <w:r w:rsidRPr="00BD0F47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de </w:t>
            </w:r>
            <w:r w:rsidRPr="00BD0F47">
              <w:rPr>
                <w:lang w:val="pt-PT"/>
              </w:rPr>
              <w:t>m</w:t>
            </w:r>
            <w:r>
              <w:rPr>
                <w:lang w:val="pt-PT"/>
              </w:rPr>
              <w:t>á</w:t>
            </w:r>
            <w:r w:rsidRPr="00BD0F47">
              <w:rPr>
                <w:lang w:val="pt-PT"/>
              </w:rPr>
              <w:t>quina.</w:t>
            </w:r>
          </w:p>
          <w:p w:rsidR="002D20C6" w:rsidRPr="00BD0F47" w:rsidRDefault="00BD0F47" w:rsidP="00BD0F47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BD0F47">
              <w:rPr>
                <w:lang w:val="es-ES"/>
              </w:rPr>
              <w:t>Se crea Parámetro Fijo 85 p</w:t>
            </w:r>
            <w:r>
              <w:rPr>
                <w:lang w:val="es-ES"/>
              </w:rPr>
              <w:t>a</w:t>
            </w:r>
            <w:r w:rsidRPr="00BD0F47">
              <w:rPr>
                <w:lang w:val="es-ES"/>
              </w:rPr>
              <w:t>r</w:t>
            </w:r>
            <w:r>
              <w:rPr>
                <w:lang w:val="es-ES"/>
              </w:rPr>
              <w:t>a</w:t>
            </w:r>
            <w:r w:rsidRPr="00BD0F47">
              <w:rPr>
                <w:lang w:val="es-ES"/>
              </w:rPr>
              <w:t xml:space="preserve"> ajustar</w:t>
            </w:r>
            <w:r>
              <w:rPr>
                <w:lang w:val="es-ES"/>
              </w:rPr>
              <w:t xml:space="preserve"> </w:t>
            </w:r>
            <w:r w:rsidRPr="00BD0F47">
              <w:rPr>
                <w:lang w:val="es-ES"/>
              </w:rPr>
              <w:t>la presió</w:t>
            </w:r>
            <w:r>
              <w:rPr>
                <w:lang w:val="es-ES"/>
              </w:rPr>
              <w:t>n</w:t>
            </w:r>
            <w:r w:rsidRPr="00BD0F47">
              <w:rPr>
                <w:lang w:val="es-ES"/>
              </w:rPr>
              <w:t xml:space="preserve"> mínima analógica de la máquina.</w:t>
            </w:r>
          </w:p>
          <w:p w:rsidR="002D20C6" w:rsidRDefault="002D20C6" w:rsidP="00017466">
            <w:pPr>
              <w:rPr>
                <w:lang w:val="es-ES"/>
              </w:rPr>
            </w:pPr>
          </w:p>
          <w:p w:rsidR="002D20C6" w:rsidRPr="00856A4D" w:rsidRDefault="002D20C6" w:rsidP="00017466">
            <w:pPr>
              <w:rPr>
                <w:lang w:val="es-ES"/>
              </w:rPr>
            </w:pPr>
          </w:p>
          <w:p w:rsidR="002D20C6" w:rsidRPr="00856A4D" w:rsidRDefault="002D20C6" w:rsidP="00017466">
            <w:pPr>
              <w:rPr>
                <w:lang w:val="es-ES"/>
              </w:rPr>
            </w:pPr>
          </w:p>
        </w:tc>
      </w:tr>
    </w:tbl>
    <w:p w:rsidR="002D20C6" w:rsidRPr="002D20C6" w:rsidRDefault="002D20C6" w:rsidP="00856A4D">
      <w:pPr>
        <w:rPr>
          <w:lang w:val="es-ES"/>
        </w:rPr>
      </w:pPr>
    </w:p>
    <w:p w:rsidR="00EF52D5" w:rsidRDefault="00EF52D5" w:rsidP="00EF52D5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423B99" w:rsidRPr="00856A4D" w:rsidTr="0036672C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23B99" w:rsidRPr="00856A4D" w:rsidRDefault="00423B99" w:rsidP="00423B99">
            <w:pPr>
              <w:pStyle w:val="Ttulo2"/>
              <w:rPr>
                <w:i/>
              </w:rPr>
            </w:pPr>
            <w:r>
              <w:lastRenderedPageBreak/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36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23B99" w:rsidRPr="00856A4D" w:rsidRDefault="00423B99" w:rsidP="00423B99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27/01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4</w:t>
            </w:r>
          </w:p>
        </w:tc>
      </w:tr>
      <w:tr w:rsidR="00423B99" w:rsidRPr="00136A39" w:rsidTr="0036672C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99" w:rsidRDefault="00423B99" w:rsidP="0036672C">
            <w:pPr>
              <w:rPr>
                <w:lang w:val="es-ES"/>
              </w:rPr>
            </w:pPr>
          </w:p>
          <w:p w:rsidR="00423B99" w:rsidRPr="00423B99" w:rsidRDefault="00423B99" w:rsidP="00423B99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 xml:space="preserve">Aumento del </w:t>
            </w:r>
            <w:r w:rsidR="00907254" w:rsidRPr="00423B99">
              <w:rPr>
                <w:lang w:val="es-ES"/>
              </w:rPr>
              <w:t>número</w:t>
            </w:r>
            <w:r w:rsidRPr="00423B99">
              <w:rPr>
                <w:lang w:val="es-ES"/>
              </w:rPr>
              <w:t xml:space="preserve"> de </w:t>
            </w:r>
            <w:r w:rsidR="00907254" w:rsidRPr="00423B99">
              <w:rPr>
                <w:lang w:val="es-ES"/>
              </w:rPr>
              <w:t>parámetros</w:t>
            </w:r>
            <w:r w:rsidRPr="00423B99">
              <w:rPr>
                <w:lang w:val="es-ES"/>
              </w:rPr>
              <w:t xml:space="preserve"> fijos de 99 a 150.</w:t>
            </w:r>
          </w:p>
          <w:p w:rsidR="00423B99" w:rsidRPr="00423B99" w:rsidRDefault="00423B99" w:rsidP="00423B99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>Llenado de cuba por nivel.</w:t>
            </w:r>
          </w:p>
          <w:p w:rsidR="00423B99" w:rsidRPr="00423B99" w:rsidRDefault="00423B99" w:rsidP="00423B99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>Ajuste de los parámetros de limpieza de Cuba.</w:t>
            </w:r>
          </w:p>
          <w:p w:rsidR="00423B99" w:rsidRDefault="00423B99" w:rsidP="0036672C">
            <w:pPr>
              <w:rPr>
                <w:lang w:val="es-ES"/>
              </w:rPr>
            </w:pPr>
          </w:p>
          <w:p w:rsidR="00423B99" w:rsidRPr="00856A4D" w:rsidRDefault="00423B99" w:rsidP="0036672C">
            <w:pPr>
              <w:rPr>
                <w:lang w:val="es-ES"/>
              </w:rPr>
            </w:pPr>
          </w:p>
          <w:p w:rsidR="00423B99" w:rsidRPr="00856A4D" w:rsidRDefault="00423B99" w:rsidP="0036672C">
            <w:pPr>
              <w:rPr>
                <w:lang w:val="es-ES"/>
              </w:rPr>
            </w:pPr>
          </w:p>
        </w:tc>
      </w:tr>
    </w:tbl>
    <w:p w:rsidR="00423B99" w:rsidRDefault="00423B99" w:rsidP="00EF52D5">
      <w:pPr>
        <w:rPr>
          <w:lang w:val="de-DE"/>
        </w:rPr>
      </w:pPr>
    </w:p>
    <w:p w:rsidR="008524E8" w:rsidRDefault="008524E8" w:rsidP="00EF52D5">
      <w:pPr>
        <w:rPr>
          <w:lang w:val="de-DE"/>
        </w:rPr>
      </w:pPr>
    </w:p>
    <w:p w:rsidR="008524E8" w:rsidRDefault="008524E8" w:rsidP="00EF52D5">
      <w:pPr>
        <w:rPr>
          <w:lang w:val="de-DE"/>
        </w:rPr>
      </w:pPr>
    </w:p>
    <w:p w:rsidR="008524E8" w:rsidRDefault="008524E8" w:rsidP="00EF52D5">
      <w:pPr>
        <w:rPr>
          <w:lang w:val="de-DE"/>
        </w:rPr>
      </w:pPr>
    </w:p>
    <w:p w:rsidR="00423B99" w:rsidRDefault="00423B99" w:rsidP="00EF52D5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423B99" w:rsidRPr="00856A4D" w:rsidTr="0036672C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23B99" w:rsidRPr="00856A4D" w:rsidRDefault="00423B99" w:rsidP="00423B99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35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23B99" w:rsidRPr="00856A4D" w:rsidRDefault="00423B99" w:rsidP="00423B99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04/12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3</w:t>
            </w:r>
          </w:p>
        </w:tc>
      </w:tr>
      <w:tr w:rsidR="00423B99" w:rsidRPr="00856A4D" w:rsidTr="0036672C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99" w:rsidRDefault="00423B99" w:rsidP="0036672C">
            <w:pPr>
              <w:rPr>
                <w:lang w:val="es-ES"/>
              </w:rPr>
            </w:pPr>
          </w:p>
          <w:p w:rsidR="00423B99" w:rsidRPr="00423B99" w:rsidRDefault="00423B99" w:rsidP="00423B99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 xml:space="preserve">Dar de alta las funciones y alarmas de cuba en el </w:t>
            </w:r>
            <w:r w:rsidR="00907254" w:rsidRPr="00423B99">
              <w:rPr>
                <w:lang w:val="es-ES"/>
              </w:rPr>
              <w:t>Atlantis</w:t>
            </w:r>
            <w:r w:rsidRPr="00423B99">
              <w:rPr>
                <w:lang w:val="es-ES"/>
              </w:rPr>
              <w:t>. También en los pulsadores de funciones manuales.</w:t>
            </w:r>
          </w:p>
          <w:p w:rsidR="00423B99" w:rsidRPr="00423B99" w:rsidRDefault="00423B99" w:rsidP="00423B99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 xml:space="preserve">Gestionar el nivel </w:t>
            </w:r>
            <w:r w:rsidR="00907254" w:rsidRPr="00423B99">
              <w:rPr>
                <w:lang w:val="es-ES"/>
              </w:rPr>
              <w:t>analógico</w:t>
            </w:r>
            <w:r w:rsidRPr="00423B99">
              <w:rPr>
                <w:lang w:val="es-ES"/>
              </w:rPr>
              <w:t xml:space="preserve"> de la cuba.</w:t>
            </w:r>
          </w:p>
          <w:p w:rsidR="00423B99" w:rsidRPr="00423B99" w:rsidRDefault="00423B99" w:rsidP="00423B99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>Solucionar en COM_PE problema para</w:t>
            </w:r>
            <w:r>
              <w:rPr>
                <w:lang w:val="es-ES"/>
              </w:rPr>
              <w:t xml:space="preserve"> </w:t>
            </w:r>
            <w:r w:rsidRPr="00423B99">
              <w:rPr>
                <w:lang w:val="es-ES"/>
              </w:rPr>
              <w:t>cargar la función 64.</w:t>
            </w:r>
          </w:p>
          <w:p w:rsidR="00423B99" w:rsidRDefault="00423B99" w:rsidP="00423B99">
            <w:pPr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 xml:space="preserve">Actualización de </w:t>
            </w:r>
            <w:proofErr w:type="spellStart"/>
            <w:r w:rsidRPr="00423B99">
              <w:rPr>
                <w:lang w:val="es-ES"/>
              </w:rPr>
              <w:t>Llibreries_EAS</w:t>
            </w:r>
            <w:proofErr w:type="spellEnd"/>
            <w:r w:rsidRPr="00423B99">
              <w:rPr>
                <w:lang w:val="es-ES"/>
              </w:rPr>
              <w:t>.</w:t>
            </w:r>
          </w:p>
          <w:p w:rsidR="00423B99" w:rsidRDefault="00423B99" w:rsidP="0036672C">
            <w:pPr>
              <w:rPr>
                <w:lang w:val="es-ES"/>
              </w:rPr>
            </w:pPr>
          </w:p>
          <w:p w:rsidR="00423B99" w:rsidRPr="00856A4D" w:rsidRDefault="00423B99" w:rsidP="0036672C">
            <w:pPr>
              <w:rPr>
                <w:lang w:val="es-ES"/>
              </w:rPr>
            </w:pPr>
          </w:p>
          <w:p w:rsidR="00423B99" w:rsidRPr="00856A4D" w:rsidRDefault="00423B99" w:rsidP="0036672C">
            <w:pPr>
              <w:rPr>
                <w:lang w:val="es-ES"/>
              </w:rPr>
            </w:pPr>
          </w:p>
        </w:tc>
      </w:tr>
    </w:tbl>
    <w:p w:rsidR="00423B99" w:rsidRDefault="00423B99" w:rsidP="00EF52D5">
      <w:pPr>
        <w:rPr>
          <w:lang w:val="de-DE"/>
        </w:rPr>
      </w:pPr>
    </w:p>
    <w:p w:rsidR="00423B99" w:rsidRDefault="00423B99" w:rsidP="00EF52D5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423B99" w:rsidRPr="00856A4D" w:rsidTr="0036672C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23B99" w:rsidRPr="00856A4D" w:rsidRDefault="00423B99" w:rsidP="00423B99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34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23B99" w:rsidRPr="00856A4D" w:rsidRDefault="00423B99" w:rsidP="00423B99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27/07/</w:t>
            </w:r>
            <w:r w:rsidRPr="00856A4D">
              <w:rPr>
                <w:i/>
                <w:color w:val="FFFFFF"/>
                <w:sz w:val="24"/>
                <w:szCs w:val="24"/>
              </w:rPr>
              <w:t>201</w:t>
            </w:r>
            <w:r>
              <w:rPr>
                <w:i/>
                <w:color w:val="FFFFFF"/>
                <w:sz w:val="24"/>
                <w:szCs w:val="24"/>
              </w:rPr>
              <w:t>3</w:t>
            </w:r>
          </w:p>
        </w:tc>
      </w:tr>
      <w:tr w:rsidR="00423B99" w:rsidRPr="00136A39" w:rsidTr="0036672C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B99" w:rsidRDefault="00423B99" w:rsidP="0036672C">
            <w:pPr>
              <w:rPr>
                <w:lang w:val="es-ES"/>
              </w:rPr>
            </w:pPr>
          </w:p>
          <w:p w:rsidR="00423B99" w:rsidRPr="00423B99" w:rsidRDefault="00423B99" w:rsidP="00423B99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 xml:space="preserve">Actualizar </w:t>
            </w:r>
            <w:r w:rsidR="00907254" w:rsidRPr="00423B99">
              <w:rPr>
                <w:lang w:val="es-ES"/>
              </w:rPr>
              <w:t>librería</w:t>
            </w:r>
            <w:r w:rsidR="00907254">
              <w:rPr>
                <w:lang w:val="es-ES"/>
              </w:rPr>
              <w:t>s</w:t>
            </w:r>
            <w:r w:rsidRPr="00423B99">
              <w:rPr>
                <w:lang w:val="es-ES"/>
              </w:rPr>
              <w:t xml:space="preserve"> p</w:t>
            </w:r>
            <w:r w:rsidR="00907254">
              <w:rPr>
                <w:lang w:val="es-ES"/>
              </w:rPr>
              <w:t>a</w:t>
            </w:r>
            <w:r w:rsidRPr="00423B99">
              <w:rPr>
                <w:lang w:val="es-ES"/>
              </w:rPr>
              <w:t>r</w:t>
            </w:r>
            <w:r w:rsidR="00907254">
              <w:rPr>
                <w:lang w:val="es-ES"/>
              </w:rPr>
              <w:t>a</w:t>
            </w:r>
            <w:r w:rsidRPr="00423B99">
              <w:rPr>
                <w:lang w:val="es-ES"/>
              </w:rPr>
              <w:t xml:space="preserve"> </w:t>
            </w:r>
            <w:r w:rsidR="00907254">
              <w:rPr>
                <w:lang w:val="es-ES"/>
              </w:rPr>
              <w:t>realizar</w:t>
            </w:r>
            <w:r w:rsidRPr="00423B99">
              <w:rPr>
                <w:lang w:val="es-ES"/>
              </w:rPr>
              <w:t xml:space="preserve"> el t</w:t>
            </w:r>
            <w:r w:rsidR="00907254">
              <w:rPr>
                <w:lang w:val="es-ES"/>
              </w:rPr>
              <w:t>i</w:t>
            </w:r>
            <w:r w:rsidRPr="00423B99">
              <w:rPr>
                <w:lang w:val="es-ES"/>
              </w:rPr>
              <w:t>emp</w:t>
            </w:r>
            <w:r w:rsidR="00907254">
              <w:rPr>
                <w:lang w:val="es-ES"/>
              </w:rPr>
              <w:t>o</w:t>
            </w:r>
            <w:r w:rsidRPr="00423B99">
              <w:rPr>
                <w:lang w:val="es-ES"/>
              </w:rPr>
              <w:t xml:space="preserve"> del tercer </w:t>
            </w:r>
            <w:r w:rsidR="00907254">
              <w:rPr>
                <w:lang w:val="es-ES"/>
              </w:rPr>
              <w:t>lavado</w:t>
            </w:r>
            <w:r w:rsidRPr="00423B99">
              <w:rPr>
                <w:lang w:val="es-ES"/>
              </w:rPr>
              <w:t>.</w:t>
            </w:r>
          </w:p>
          <w:p w:rsidR="00423B99" w:rsidRDefault="00423B99" w:rsidP="00423B99">
            <w:pPr>
              <w:numPr>
                <w:ilvl w:val="0"/>
                <w:numId w:val="18"/>
              </w:numPr>
              <w:rPr>
                <w:lang w:val="es-ES"/>
              </w:rPr>
            </w:pPr>
            <w:r w:rsidRPr="00423B99">
              <w:rPr>
                <w:lang w:val="es-ES"/>
              </w:rPr>
              <w:t>Crear la variable XC67, s</w:t>
            </w:r>
            <w:r w:rsidR="00907254">
              <w:rPr>
                <w:lang w:val="es-ES"/>
              </w:rPr>
              <w:t>in</w:t>
            </w:r>
            <w:r w:rsidRPr="00423B99">
              <w:rPr>
                <w:lang w:val="es-ES"/>
              </w:rPr>
              <w:t xml:space="preserve"> gestió</w:t>
            </w:r>
            <w:r w:rsidR="00907254">
              <w:rPr>
                <w:lang w:val="es-ES"/>
              </w:rPr>
              <w:t>n</w:t>
            </w:r>
            <w:r w:rsidRPr="00423B99">
              <w:rPr>
                <w:lang w:val="es-ES"/>
              </w:rPr>
              <w:t>.</w:t>
            </w:r>
          </w:p>
          <w:p w:rsidR="00423B99" w:rsidRDefault="00423B99" w:rsidP="00423B99">
            <w:pPr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 xml:space="preserve">Crear un solo </w:t>
            </w:r>
            <w:r w:rsidR="00907254">
              <w:rPr>
                <w:lang w:val="es-ES"/>
              </w:rPr>
              <w:t>sinóptico</w:t>
            </w:r>
            <w:r>
              <w:rPr>
                <w:lang w:val="es-ES"/>
              </w:rPr>
              <w:t xml:space="preserve"> para todas las maquinas.</w:t>
            </w:r>
          </w:p>
          <w:p w:rsidR="00423B99" w:rsidRDefault="00423B99" w:rsidP="0036672C">
            <w:pPr>
              <w:rPr>
                <w:lang w:val="es-ES"/>
              </w:rPr>
            </w:pPr>
          </w:p>
          <w:p w:rsidR="00423B99" w:rsidRPr="00856A4D" w:rsidRDefault="00423B99" w:rsidP="0036672C">
            <w:pPr>
              <w:rPr>
                <w:lang w:val="es-ES"/>
              </w:rPr>
            </w:pPr>
          </w:p>
          <w:p w:rsidR="00423B99" w:rsidRPr="00856A4D" w:rsidRDefault="00423B99" w:rsidP="0036672C">
            <w:pPr>
              <w:rPr>
                <w:lang w:val="es-ES"/>
              </w:rPr>
            </w:pPr>
          </w:p>
        </w:tc>
      </w:tr>
    </w:tbl>
    <w:p w:rsidR="00423B99" w:rsidRDefault="00423B99" w:rsidP="00EF52D5">
      <w:pPr>
        <w:rPr>
          <w:lang w:val="de-DE"/>
        </w:rPr>
      </w:pPr>
    </w:p>
    <w:p w:rsidR="00423B99" w:rsidRDefault="00423B99" w:rsidP="00EF52D5">
      <w:pPr>
        <w:rPr>
          <w:lang w:val="de-DE"/>
        </w:rPr>
      </w:pPr>
    </w:p>
    <w:p w:rsidR="00423B99" w:rsidRDefault="00423B99" w:rsidP="00EF52D5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EF52D5" w:rsidRPr="00856A4D" w:rsidTr="00EF52D5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EF52D5" w:rsidRPr="00856A4D" w:rsidRDefault="00EF52D5" w:rsidP="00B75F70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2</w:t>
            </w:r>
            <w:r w:rsidR="00B75F70">
              <w:rPr>
                <w:b w:val="0"/>
                <w:i/>
                <w:lang w:val="es-ES"/>
              </w:rPr>
              <w:t>8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EF52D5" w:rsidRPr="00856A4D" w:rsidRDefault="00EF52D5" w:rsidP="00B75F70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 w:rsidR="00B75F70">
              <w:rPr>
                <w:i/>
                <w:color w:val="FFFFFF"/>
                <w:sz w:val="24"/>
                <w:szCs w:val="24"/>
              </w:rPr>
              <w:t>09/03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2</w:t>
            </w:r>
          </w:p>
        </w:tc>
      </w:tr>
      <w:tr w:rsidR="00EF52D5" w:rsidRPr="00EF52D5" w:rsidTr="00EF52D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2D5" w:rsidRDefault="00EF52D5" w:rsidP="00EF52D5">
            <w:pPr>
              <w:rPr>
                <w:lang w:val="es-ES"/>
              </w:rPr>
            </w:pPr>
          </w:p>
          <w:p w:rsidR="00EF52D5" w:rsidRPr="00514F4E" w:rsidRDefault="00EF52D5" w:rsidP="00EF52D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Ajustes pantalla de las recetas. Indicación de la panta</w:t>
            </w:r>
            <w:r w:rsidR="000B7500">
              <w:rPr>
                <w:lang w:val="es-ES"/>
              </w:rPr>
              <w:t>lla.</w:t>
            </w:r>
          </w:p>
          <w:p w:rsidR="00EF52D5" w:rsidRDefault="00EF52D5" w:rsidP="00EF52D5">
            <w:pPr>
              <w:rPr>
                <w:lang w:val="es-ES"/>
              </w:rPr>
            </w:pPr>
          </w:p>
          <w:p w:rsidR="00EF52D5" w:rsidRDefault="00EF52D5" w:rsidP="00EF52D5">
            <w:pPr>
              <w:rPr>
                <w:lang w:val="es-ES"/>
              </w:rPr>
            </w:pPr>
          </w:p>
          <w:p w:rsidR="00EF52D5" w:rsidRPr="00856A4D" w:rsidRDefault="00EF52D5" w:rsidP="00EF52D5">
            <w:pPr>
              <w:rPr>
                <w:lang w:val="es-ES"/>
              </w:rPr>
            </w:pPr>
          </w:p>
          <w:p w:rsidR="00EF52D5" w:rsidRPr="00856A4D" w:rsidRDefault="00EF52D5" w:rsidP="00EF52D5">
            <w:pPr>
              <w:rPr>
                <w:lang w:val="es-ES"/>
              </w:rPr>
            </w:pPr>
          </w:p>
        </w:tc>
      </w:tr>
    </w:tbl>
    <w:p w:rsidR="00EF52D5" w:rsidRPr="00013D6B" w:rsidRDefault="00EF52D5" w:rsidP="00EF52D5">
      <w:pPr>
        <w:rPr>
          <w:lang w:val="es-ES"/>
        </w:rPr>
      </w:pPr>
    </w:p>
    <w:p w:rsidR="00EF52D5" w:rsidRDefault="00EF52D5" w:rsidP="00EF52D5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EF52D5" w:rsidRPr="00EF52D5" w:rsidTr="00EF52D5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EF52D5" w:rsidRPr="00EF52D5" w:rsidRDefault="00EF52D5" w:rsidP="00EF52D5">
            <w:pPr>
              <w:pStyle w:val="Ttulo2"/>
              <w:rPr>
                <w:i/>
                <w:lang w:val="es-ES"/>
              </w:rPr>
            </w:pPr>
            <w:proofErr w:type="spellStart"/>
            <w:r w:rsidRPr="00EF52D5">
              <w:rPr>
                <w:lang w:val="es-ES"/>
              </w:rPr>
              <w:t>Version</w:t>
            </w:r>
            <w:proofErr w:type="spellEnd"/>
            <w:r w:rsidRPr="00EF52D5">
              <w:rPr>
                <w:lang w:val="es-ES"/>
              </w:rPr>
              <w:t xml:space="preserve">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27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EF52D5" w:rsidRPr="00EF52D5" w:rsidRDefault="00EF52D5" w:rsidP="00B75F70">
            <w:pPr>
              <w:rPr>
                <w:b/>
                <w:color w:val="FFFFFF"/>
                <w:sz w:val="24"/>
                <w:szCs w:val="24"/>
                <w:lang w:val="es-ES"/>
              </w:rPr>
            </w:pPr>
            <w:r w:rsidRPr="00EF52D5">
              <w:rPr>
                <w:b/>
                <w:color w:val="FFFFFF"/>
                <w:sz w:val="24"/>
                <w:szCs w:val="24"/>
                <w:lang w:val="es-ES"/>
              </w:rPr>
              <w:t>Data</w:t>
            </w:r>
            <w:r w:rsidRPr="00EF52D5">
              <w:rPr>
                <w:i/>
                <w:color w:val="FFFFFF"/>
                <w:sz w:val="24"/>
                <w:szCs w:val="24"/>
                <w:lang w:val="es-ES"/>
              </w:rPr>
              <w:t xml:space="preserve">: </w:t>
            </w:r>
            <w:r w:rsidR="00B75F70">
              <w:rPr>
                <w:i/>
                <w:color w:val="FFFFFF"/>
                <w:sz w:val="24"/>
                <w:szCs w:val="24"/>
                <w:lang w:val="es-ES"/>
              </w:rPr>
              <w:t>21/02</w:t>
            </w:r>
            <w:r w:rsidRPr="00EF52D5">
              <w:rPr>
                <w:i/>
                <w:color w:val="FFFFFF"/>
                <w:sz w:val="24"/>
                <w:szCs w:val="24"/>
                <w:lang w:val="es-ES"/>
              </w:rPr>
              <w:t>/2012</w:t>
            </w:r>
          </w:p>
        </w:tc>
      </w:tr>
      <w:tr w:rsidR="00EF52D5" w:rsidRPr="00EF52D5" w:rsidTr="00EF52D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2D5" w:rsidRDefault="00EF52D5" w:rsidP="00EF52D5">
            <w:pPr>
              <w:rPr>
                <w:lang w:val="es-ES"/>
              </w:rPr>
            </w:pPr>
          </w:p>
          <w:p w:rsidR="00EF52D5" w:rsidRPr="00514F4E" w:rsidRDefault="00EF52D5" w:rsidP="00EF52D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Crear pantalla de receta</w:t>
            </w:r>
          </w:p>
          <w:p w:rsidR="00EF52D5" w:rsidRDefault="00EF52D5" w:rsidP="00EF52D5">
            <w:pPr>
              <w:rPr>
                <w:lang w:val="es-ES"/>
              </w:rPr>
            </w:pPr>
          </w:p>
          <w:p w:rsidR="00EF52D5" w:rsidRDefault="00EF52D5" w:rsidP="00EF52D5">
            <w:pPr>
              <w:rPr>
                <w:lang w:val="es-ES"/>
              </w:rPr>
            </w:pPr>
          </w:p>
          <w:p w:rsidR="00EF52D5" w:rsidRPr="00856A4D" w:rsidRDefault="00EF52D5" w:rsidP="00EF52D5">
            <w:pPr>
              <w:rPr>
                <w:lang w:val="es-ES"/>
              </w:rPr>
            </w:pPr>
          </w:p>
          <w:p w:rsidR="00EF52D5" w:rsidRPr="00856A4D" w:rsidRDefault="00EF52D5" w:rsidP="00EF52D5">
            <w:pPr>
              <w:rPr>
                <w:lang w:val="es-ES"/>
              </w:rPr>
            </w:pPr>
          </w:p>
        </w:tc>
      </w:tr>
    </w:tbl>
    <w:p w:rsidR="00EF52D5" w:rsidRPr="00013D6B" w:rsidRDefault="00EF52D5" w:rsidP="00EF52D5">
      <w:pPr>
        <w:rPr>
          <w:lang w:val="es-ES"/>
        </w:rPr>
      </w:pPr>
    </w:p>
    <w:p w:rsidR="00F50E78" w:rsidRPr="00EF52D5" w:rsidRDefault="00F50E78" w:rsidP="00856A4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4B02D8" w:rsidRPr="00856A4D" w:rsidTr="00EF52D5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B02D8" w:rsidRPr="00856A4D" w:rsidRDefault="004B02D8" w:rsidP="004B02D8">
            <w:pPr>
              <w:pStyle w:val="Ttulo2"/>
              <w:rPr>
                <w:i/>
              </w:rPr>
            </w:pPr>
            <w:proofErr w:type="spellStart"/>
            <w:r w:rsidRPr="00EF52D5">
              <w:rPr>
                <w:lang w:val="es-ES"/>
              </w:rPr>
              <w:t>Version</w:t>
            </w:r>
            <w:proofErr w:type="spellEnd"/>
            <w:r w:rsidRPr="00EF52D5">
              <w:rPr>
                <w:lang w:val="es-ES"/>
              </w:rPr>
              <w:t xml:space="preserve">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26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B02D8" w:rsidRPr="00856A4D" w:rsidRDefault="004B02D8" w:rsidP="004B02D8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13/01</w:t>
            </w:r>
            <w:r w:rsidRPr="00856A4D">
              <w:rPr>
                <w:i/>
                <w:color w:val="FFFFFF"/>
                <w:sz w:val="24"/>
                <w:szCs w:val="24"/>
              </w:rPr>
              <w:t>/201</w:t>
            </w:r>
            <w:r>
              <w:rPr>
                <w:i/>
                <w:color w:val="FFFFFF"/>
                <w:sz w:val="24"/>
                <w:szCs w:val="24"/>
              </w:rPr>
              <w:t>2</w:t>
            </w:r>
          </w:p>
        </w:tc>
      </w:tr>
      <w:tr w:rsidR="004B02D8" w:rsidRPr="00136A39" w:rsidTr="00EF52D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D8" w:rsidRDefault="004B02D8" w:rsidP="00EF52D5">
            <w:pPr>
              <w:rPr>
                <w:lang w:val="es-ES"/>
              </w:rPr>
            </w:pPr>
          </w:p>
          <w:p w:rsidR="004B02D8" w:rsidRPr="00514F4E" w:rsidRDefault="004B02D8" w:rsidP="00EF52D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Corregir error en la preparación automática de la cubeta </w:t>
            </w:r>
            <w:proofErr w:type="gramStart"/>
            <w:r>
              <w:rPr>
                <w:lang w:val="es-ES"/>
              </w:rPr>
              <w:t>1,.</w:t>
            </w:r>
            <w:proofErr w:type="gramEnd"/>
            <w:r>
              <w:rPr>
                <w:lang w:val="es-ES"/>
              </w:rPr>
              <w:t xml:space="preserve"> Antes cuando la dosificación era automática daba el ok con la confirmación del pulsador.</w:t>
            </w:r>
          </w:p>
          <w:p w:rsidR="004B02D8" w:rsidRDefault="004B02D8" w:rsidP="00EF52D5">
            <w:pPr>
              <w:rPr>
                <w:lang w:val="es-ES"/>
              </w:rPr>
            </w:pPr>
          </w:p>
          <w:p w:rsidR="004B02D8" w:rsidRDefault="004B02D8" w:rsidP="00EF52D5">
            <w:pPr>
              <w:rPr>
                <w:lang w:val="es-ES"/>
              </w:rPr>
            </w:pPr>
          </w:p>
          <w:p w:rsidR="004B02D8" w:rsidRPr="00856A4D" w:rsidRDefault="004B02D8" w:rsidP="00EF52D5">
            <w:pPr>
              <w:rPr>
                <w:lang w:val="es-ES"/>
              </w:rPr>
            </w:pPr>
          </w:p>
          <w:p w:rsidR="004B02D8" w:rsidRPr="00856A4D" w:rsidRDefault="004B02D8" w:rsidP="00EF52D5">
            <w:pPr>
              <w:rPr>
                <w:lang w:val="es-ES"/>
              </w:rPr>
            </w:pPr>
          </w:p>
        </w:tc>
      </w:tr>
    </w:tbl>
    <w:p w:rsidR="004B02D8" w:rsidRDefault="004B02D8" w:rsidP="004B02D8">
      <w:pPr>
        <w:rPr>
          <w:lang w:val="es-ES"/>
        </w:rPr>
      </w:pPr>
    </w:p>
    <w:p w:rsidR="008524E8" w:rsidRDefault="008524E8" w:rsidP="004B02D8">
      <w:pPr>
        <w:rPr>
          <w:lang w:val="es-ES"/>
        </w:rPr>
      </w:pPr>
    </w:p>
    <w:p w:rsidR="008524E8" w:rsidRPr="00013D6B" w:rsidRDefault="008524E8" w:rsidP="004B02D8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4B02D8" w:rsidRPr="004B02D8" w:rsidTr="00EF52D5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B02D8" w:rsidRPr="004B02D8" w:rsidRDefault="004B02D8" w:rsidP="00EF52D5">
            <w:pPr>
              <w:pStyle w:val="Ttulo2"/>
              <w:rPr>
                <w:i/>
                <w:lang w:val="es-ES"/>
              </w:rPr>
            </w:pPr>
            <w:proofErr w:type="spellStart"/>
            <w:r w:rsidRPr="004B02D8">
              <w:rPr>
                <w:lang w:val="es-ES"/>
              </w:rPr>
              <w:t>Version</w:t>
            </w:r>
            <w:proofErr w:type="spellEnd"/>
            <w:r w:rsidRPr="004B02D8">
              <w:rPr>
                <w:lang w:val="es-ES"/>
              </w:rPr>
              <w:t xml:space="preserve">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25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4B02D8" w:rsidRPr="004B02D8" w:rsidRDefault="004B02D8" w:rsidP="00EF52D5">
            <w:pPr>
              <w:rPr>
                <w:b/>
                <w:color w:val="FFFFFF"/>
                <w:sz w:val="24"/>
                <w:szCs w:val="24"/>
                <w:lang w:val="es-ES"/>
              </w:rPr>
            </w:pPr>
            <w:r w:rsidRPr="004B02D8">
              <w:rPr>
                <w:b/>
                <w:color w:val="FFFFFF"/>
                <w:sz w:val="24"/>
                <w:szCs w:val="24"/>
                <w:lang w:val="es-ES"/>
              </w:rPr>
              <w:t>Data</w:t>
            </w:r>
            <w:r w:rsidRPr="004B02D8">
              <w:rPr>
                <w:i/>
                <w:color w:val="FFFFFF"/>
                <w:sz w:val="24"/>
                <w:szCs w:val="24"/>
                <w:lang w:val="es-ES"/>
              </w:rPr>
              <w:t>: 10/11/2011</w:t>
            </w:r>
          </w:p>
        </w:tc>
      </w:tr>
      <w:tr w:rsidR="004B02D8" w:rsidRPr="00013D6B" w:rsidTr="00EF52D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2D8" w:rsidRDefault="004B02D8" w:rsidP="00EF52D5">
            <w:pPr>
              <w:rPr>
                <w:lang w:val="es-ES"/>
              </w:rPr>
            </w:pPr>
          </w:p>
          <w:p w:rsidR="004B02D8" w:rsidRPr="00514F4E" w:rsidRDefault="004B02D8" w:rsidP="00EF52D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Pantalla de Recetas en serie 200</w:t>
            </w:r>
          </w:p>
          <w:p w:rsidR="004B02D8" w:rsidRPr="00514F4E" w:rsidRDefault="004B02D8" w:rsidP="00EF52D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Crear parámetro para ajustar si la entrada “bloqueo de válvulas” en normalmente abierta o normalmente cerrada. Ajustar la gestión del bloqueo de válvulas.</w:t>
            </w:r>
          </w:p>
          <w:p w:rsidR="004B02D8" w:rsidRDefault="004B02D8" w:rsidP="00EF52D5">
            <w:pPr>
              <w:rPr>
                <w:lang w:val="es-ES"/>
              </w:rPr>
            </w:pPr>
          </w:p>
          <w:p w:rsidR="004B02D8" w:rsidRDefault="004B02D8" w:rsidP="00EF52D5">
            <w:pPr>
              <w:rPr>
                <w:lang w:val="es-ES"/>
              </w:rPr>
            </w:pPr>
          </w:p>
          <w:p w:rsidR="004B02D8" w:rsidRPr="00856A4D" w:rsidRDefault="004B02D8" w:rsidP="00EF52D5">
            <w:pPr>
              <w:rPr>
                <w:lang w:val="es-ES"/>
              </w:rPr>
            </w:pPr>
          </w:p>
          <w:p w:rsidR="004B02D8" w:rsidRPr="00856A4D" w:rsidRDefault="004B02D8" w:rsidP="00EF52D5">
            <w:pPr>
              <w:rPr>
                <w:lang w:val="es-ES"/>
              </w:rPr>
            </w:pPr>
          </w:p>
        </w:tc>
      </w:tr>
    </w:tbl>
    <w:p w:rsidR="004B02D8" w:rsidRPr="00013D6B" w:rsidRDefault="004B02D8" w:rsidP="004B02D8">
      <w:pPr>
        <w:rPr>
          <w:lang w:val="es-ES"/>
        </w:rPr>
      </w:pPr>
    </w:p>
    <w:p w:rsidR="00013D6B" w:rsidRDefault="00013D6B" w:rsidP="00856A4D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D448C9" w:rsidRPr="00856A4D" w:rsidTr="00EF52D5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D448C9" w:rsidRPr="00856A4D" w:rsidRDefault="00D448C9" w:rsidP="00D448C9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24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D448C9" w:rsidRPr="00856A4D" w:rsidRDefault="00D448C9" w:rsidP="00D448C9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</w:p>
        </w:tc>
      </w:tr>
      <w:tr w:rsidR="00D448C9" w:rsidRPr="00136A39" w:rsidTr="00EF52D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8C9" w:rsidRDefault="00D448C9" w:rsidP="00EF52D5">
            <w:pPr>
              <w:rPr>
                <w:lang w:val="es-ES"/>
              </w:rPr>
            </w:pPr>
          </w:p>
          <w:p w:rsidR="00D448C9" w:rsidRPr="00514F4E" w:rsidRDefault="0025611A" w:rsidP="00EF52D5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Ajustes en la gestión de las cuerdas</w:t>
            </w:r>
          </w:p>
          <w:p w:rsidR="00D448C9" w:rsidRDefault="00D448C9" w:rsidP="00EF52D5">
            <w:pPr>
              <w:rPr>
                <w:lang w:val="es-ES"/>
              </w:rPr>
            </w:pPr>
          </w:p>
          <w:p w:rsidR="00D448C9" w:rsidRPr="00856A4D" w:rsidRDefault="00D448C9" w:rsidP="00EF52D5">
            <w:pPr>
              <w:rPr>
                <w:lang w:val="es-ES"/>
              </w:rPr>
            </w:pPr>
          </w:p>
        </w:tc>
      </w:tr>
    </w:tbl>
    <w:p w:rsidR="00013D6B" w:rsidRPr="004B02D8" w:rsidRDefault="00013D6B" w:rsidP="00856A4D">
      <w:pPr>
        <w:rPr>
          <w:lang w:val="es-ES"/>
        </w:rPr>
      </w:pPr>
    </w:p>
    <w:p w:rsidR="00013D6B" w:rsidRPr="004B02D8" w:rsidRDefault="00013D6B" w:rsidP="00856A4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856A4D" w:rsidRPr="00856A4D" w:rsidTr="00856A4D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856A4D" w:rsidRPr="00856A4D" w:rsidRDefault="00856A4D" w:rsidP="002C6707">
            <w:pPr>
              <w:pStyle w:val="Ttulo2"/>
              <w:rPr>
                <w:i/>
              </w:rPr>
            </w:pPr>
            <w:r>
              <w:t xml:space="preserve">Version: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23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856A4D" w:rsidRPr="00856A4D" w:rsidRDefault="00856A4D" w:rsidP="002C6707">
            <w:pPr>
              <w:rPr>
                <w:b/>
                <w:color w:val="FFFFFF"/>
                <w:sz w:val="24"/>
                <w:szCs w:val="24"/>
              </w:rPr>
            </w:pPr>
            <w:r w:rsidRPr="00856A4D">
              <w:rPr>
                <w:b/>
                <w:color w:val="FFFFFF"/>
                <w:sz w:val="24"/>
                <w:szCs w:val="24"/>
              </w:rPr>
              <w:t>Data</w:t>
            </w:r>
            <w:r w:rsidRPr="00856A4D">
              <w:rPr>
                <w:i/>
                <w:color w:val="FFFFFF"/>
                <w:sz w:val="24"/>
                <w:szCs w:val="24"/>
              </w:rPr>
              <w:t xml:space="preserve">: </w:t>
            </w:r>
            <w:r>
              <w:rPr>
                <w:i/>
                <w:color w:val="FFFFFF"/>
                <w:sz w:val="24"/>
                <w:szCs w:val="24"/>
              </w:rPr>
              <w:t>14/10</w:t>
            </w:r>
            <w:r w:rsidRPr="00856A4D">
              <w:rPr>
                <w:i/>
                <w:color w:val="FFFFFF"/>
                <w:sz w:val="24"/>
                <w:szCs w:val="24"/>
              </w:rPr>
              <w:t>/2011</w:t>
            </w:r>
          </w:p>
        </w:tc>
      </w:tr>
      <w:tr w:rsidR="00856A4D" w:rsidRPr="00136A39" w:rsidTr="00856A4D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4D" w:rsidRDefault="00856A4D" w:rsidP="002C6707">
            <w:pPr>
              <w:rPr>
                <w:lang w:val="es-ES"/>
              </w:rPr>
            </w:pPr>
          </w:p>
          <w:p w:rsidR="002C6707" w:rsidRPr="00514F4E" w:rsidRDefault="002C6707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514F4E">
              <w:rPr>
                <w:lang w:val="es-ES"/>
              </w:rPr>
              <w:t>Nuevas pantallas de la pantalla Elrest (</w:t>
            </w:r>
            <w:r w:rsidR="00514F4E">
              <w:rPr>
                <w:lang w:val="es-ES"/>
              </w:rPr>
              <w:t>nuevo diseño</w:t>
            </w:r>
            <w:r w:rsidRPr="00514F4E">
              <w:rPr>
                <w:lang w:val="es-ES"/>
              </w:rPr>
              <w:t>)</w:t>
            </w:r>
          </w:p>
          <w:p w:rsidR="00856A4D" w:rsidRPr="00514F4E" w:rsidRDefault="00514F4E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Ajuste gestión respiradero-descarga: primero activa la descarga 2 segundos después se activa el respiradero y 5 segundos después se activa el OK_Respiradero.</w:t>
            </w:r>
          </w:p>
          <w:p w:rsidR="00856A4D" w:rsidRDefault="00514F4E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Crear parámetros fijos:</w:t>
            </w:r>
          </w:p>
          <w:p w:rsidR="00514F4E" w:rsidRDefault="00514F4E" w:rsidP="00514F4E">
            <w:pPr>
              <w:pStyle w:val="Prrafodelista"/>
              <w:numPr>
                <w:ilvl w:val="1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PF26: Numero de cuerdas</w:t>
            </w:r>
          </w:p>
          <w:p w:rsidR="00514F4E" w:rsidRDefault="00514F4E" w:rsidP="00514F4E">
            <w:pPr>
              <w:pStyle w:val="Prrafodelista"/>
              <w:numPr>
                <w:ilvl w:val="1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PF27: Numero de torniquetes</w:t>
            </w:r>
          </w:p>
          <w:p w:rsidR="00514F4E" w:rsidRDefault="00514F4E" w:rsidP="00514F4E">
            <w:pPr>
              <w:pStyle w:val="Prrafodelista"/>
              <w:numPr>
                <w:ilvl w:val="1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PF25: porcentaje para activar la alarma de cuerda parada</w:t>
            </w:r>
          </w:p>
          <w:p w:rsidR="00514F4E" w:rsidRPr="00DB64DA" w:rsidRDefault="00514F4E" w:rsidP="00514F4E">
            <w:pPr>
              <w:pStyle w:val="Prrafodelista"/>
              <w:numPr>
                <w:ilvl w:val="1"/>
                <w:numId w:val="18"/>
              </w:numPr>
              <w:rPr>
                <w:lang w:val="pt-BR"/>
              </w:rPr>
            </w:pPr>
            <w:r w:rsidRPr="00DB64DA">
              <w:rPr>
                <w:lang w:val="pt-BR"/>
              </w:rPr>
              <w:t>PF19: Tipo de Maquina XS=1; S=2; M=3; L=4;</w:t>
            </w:r>
          </w:p>
          <w:p w:rsidR="00F50E78" w:rsidRDefault="00514F4E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Separar el control de torniquetes y cuerda.</w:t>
            </w:r>
            <w:r w:rsidR="00DB64DA">
              <w:rPr>
                <w:lang w:val="es-ES"/>
              </w:rPr>
              <w:t xml:space="preserve"> </w:t>
            </w:r>
          </w:p>
          <w:p w:rsidR="00514F4E" w:rsidRDefault="00DB64DA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Los selectores de paro costura también actúan durante la función de muestra.</w:t>
            </w:r>
          </w:p>
          <w:p w:rsidR="00514F4E" w:rsidRDefault="00514F4E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Reajustar posición del envío de las analógicas para que se visualicen bien en la nueva pantalla.</w:t>
            </w:r>
          </w:p>
          <w:p w:rsidR="00514F4E" w:rsidRDefault="00514F4E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Gestión parámetro PF19:</w:t>
            </w:r>
          </w:p>
          <w:p w:rsidR="00514F4E" w:rsidRDefault="00514F4E" w:rsidP="00514F4E">
            <w:pPr>
              <w:pStyle w:val="Prrafodelista"/>
              <w:numPr>
                <w:ilvl w:val="1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la maquina es XS, tan solo hay 1 válvula de introducción. </w:t>
            </w:r>
          </w:p>
          <w:p w:rsidR="00514F4E" w:rsidRDefault="00514F4E" w:rsidP="00514F4E">
            <w:pPr>
              <w:pStyle w:val="Prrafodelista"/>
              <w:numPr>
                <w:ilvl w:val="1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Si la maquina es XS o S, an</w:t>
            </w:r>
            <w:r w:rsidR="009E2F61">
              <w:rPr>
                <w:lang w:val="es-ES"/>
              </w:rPr>
              <w:t>ula el botón de “cubeta manual” para que anule las funciones.</w:t>
            </w:r>
          </w:p>
          <w:p w:rsidR="00514F4E" w:rsidRDefault="00514F4E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Crear un nuevo sinóptico en el maestro para maquina con cuatro cuerdas.</w:t>
            </w:r>
          </w:p>
          <w:p w:rsidR="00514F4E" w:rsidRDefault="00514F4E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En el sinóptico mostrar el nivel de la maquina.</w:t>
            </w:r>
          </w:p>
          <w:p w:rsidR="00CC7BC1" w:rsidRDefault="00CC7BC1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rPr>
                <w:lang w:val="es-ES"/>
              </w:rPr>
              <w:t>Repaso Alarmas.</w:t>
            </w:r>
          </w:p>
          <w:p w:rsidR="00CC7BC1" w:rsidRDefault="00F27275" w:rsidP="00514F4E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F50E78">
              <w:rPr>
                <w:b/>
                <w:bCs/>
                <w:lang w:val="es-ES"/>
              </w:rPr>
              <w:t>NOTA</w:t>
            </w:r>
            <w:r>
              <w:rPr>
                <w:lang w:val="es-ES"/>
              </w:rPr>
              <w:t xml:space="preserve">: Se debe trabajar con la versión de </w:t>
            </w:r>
            <w:proofErr w:type="spellStart"/>
            <w:r>
              <w:rPr>
                <w:lang w:val="es-ES"/>
              </w:rPr>
              <w:t>de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llibreriesEAS</w:t>
            </w:r>
            <w:proofErr w:type="spellEnd"/>
            <w:r>
              <w:rPr>
                <w:lang w:val="es-ES"/>
              </w:rPr>
              <w:t xml:space="preserve"> de</w:t>
            </w:r>
            <w:r w:rsidR="00D448C9">
              <w:rPr>
                <w:lang w:val="es-ES"/>
              </w:rPr>
              <w:t xml:space="preserve"> </w:t>
            </w:r>
            <w:r>
              <w:rPr>
                <w:lang w:val="es-ES"/>
              </w:rPr>
              <w:t>20111017 o superior.</w:t>
            </w:r>
          </w:p>
          <w:p w:rsidR="00514F4E" w:rsidRPr="00514F4E" w:rsidRDefault="00514F4E" w:rsidP="00514F4E">
            <w:pPr>
              <w:pStyle w:val="Prrafodelista"/>
              <w:rPr>
                <w:lang w:val="es-ES"/>
              </w:rPr>
            </w:pPr>
          </w:p>
          <w:p w:rsidR="00856A4D" w:rsidRPr="00856A4D" w:rsidRDefault="00856A4D" w:rsidP="002C6707">
            <w:pPr>
              <w:rPr>
                <w:lang w:val="es-ES"/>
              </w:rPr>
            </w:pPr>
          </w:p>
          <w:p w:rsidR="00856A4D" w:rsidRPr="00856A4D" w:rsidRDefault="00856A4D" w:rsidP="002C6707">
            <w:pPr>
              <w:rPr>
                <w:lang w:val="es-ES"/>
              </w:rPr>
            </w:pPr>
          </w:p>
        </w:tc>
      </w:tr>
    </w:tbl>
    <w:p w:rsidR="00856A4D" w:rsidRDefault="00856A4D" w:rsidP="00856A4D">
      <w:pPr>
        <w:rPr>
          <w:lang w:val="es-ES"/>
        </w:rPr>
      </w:pPr>
    </w:p>
    <w:p w:rsidR="00856A4D" w:rsidRDefault="00856A4D" w:rsidP="00856A4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856A4D" w:rsidRPr="00514F4E" w:rsidTr="00856A4D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856A4D" w:rsidRPr="00514F4E" w:rsidRDefault="00856A4D" w:rsidP="00856A4D">
            <w:pPr>
              <w:pStyle w:val="Ttulo2"/>
              <w:rPr>
                <w:i/>
                <w:lang w:val="es-ES"/>
              </w:rPr>
            </w:pPr>
            <w:proofErr w:type="spellStart"/>
            <w:r w:rsidRPr="00514F4E">
              <w:rPr>
                <w:lang w:val="es-ES"/>
              </w:rPr>
              <w:t>Version</w:t>
            </w:r>
            <w:proofErr w:type="spellEnd"/>
            <w:r w:rsidRPr="00514F4E">
              <w:rPr>
                <w:lang w:val="es-ES"/>
              </w:rPr>
              <w:t xml:space="preserve">: </w:t>
            </w:r>
            <w:r w:rsidRPr="00856A4D">
              <w:rPr>
                <w:b w:val="0"/>
                <w:i/>
                <w:lang w:val="es-ES"/>
              </w:rPr>
              <w:t>S025J02P_ve</w:t>
            </w:r>
            <w:r>
              <w:rPr>
                <w:b w:val="0"/>
                <w:i/>
                <w:lang w:val="es-ES"/>
              </w:rPr>
              <w:t>22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856A4D" w:rsidRPr="00514F4E" w:rsidRDefault="00856A4D" w:rsidP="00856A4D">
            <w:pPr>
              <w:rPr>
                <w:b/>
                <w:color w:val="FFFFFF"/>
                <w:sz w:val="24"/>
                <w:szCs w:val="24"/>
                <w:lang w:val="es-ES"/>
              </w:rPr>
            </w:pPr>
            <w:r w:rsidRPr="00514F4E">
              <w:rPr>
                <w:b/>
                <w:color w:val="FFFFFF"/>
                <w:sz w:val="24"/>
                <w:szCs w:val="24"/>
                <w:lang w:val="es-ES"/>
              </w:rPr>
              <w:t>Data</w:t>
            </w:r>
            <w:r w:rsidRPr="00514F4E">
              <w:rPr>
                <w:i/>
                <w:color w:val="FFFFFF"/>
                <w:sz w:val="24"/>
                <w:szCs w:val="24"/>
                <w:lang w:val="es-ES"/>
              </w:rPr>
              <w:t>: 14/8/2011</w:t>
            </w:r>
          </w:p>
        </w:tc>
      </w:tr>
      <w:tr w:rsidR="00856A4D" w:rsidRPr="00856A4D" w:rsidTr="00856A4D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4D" w:rsidRDefault="00856A4D" w:rsidP="002C6707">
            <w:pPr>
              <w:rPr>
                <w:lang w:val="es-ES"/>
              </w:rPr>
            </w:pPr>
          </w:p>
          <w:p w:rsidR="00856A4D" w:rsidRPr="00F50E78" w:rsidRDefault="00856A4D" w:rsidP="00F50E78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F50E78">
              <w:rPr>
                <w:lang w:val="es-ES"/>
              </w:rPr>
              <w:t>Alarma Fallo cuentalitros.</w:t>
            </w:r>
          </w:p>
          <w:p w:rsidR="00856A4D" w:rsidRPr="00856A4D" w:rsidRDefault="00856A4D" w:rsidP="002C6707">
            <w:pPr>
              <w:rPr>
                <w:lang w:val="es-ES"/>
              </w:rPr>
            </w:pPr>
          </w:p>
          <w:p w:rsidR="00856A4D" w:rsidRPr="00856A4D" w:rsidRDefault="00856A4D" w:rsidP="002C6707">
            <w:pPr>
              <w:rPr>
                <w:lang w:val="es-ES"/>
              </w:rPr>
            </w:pPr>
          </w:p>
        </w:tc>
      </w:tr>
    </w:tbl>
    <w:p w:rsidR="00856A4D" w:rsidRDefault="00856A4D" w:rsidP="00856A4D">
      <w:pPr>
        <w:rPr>
          <w:lang w:val="es-ES"/>
        </w:rPr>
      </w:pPr>
    </w:p>
    <w:p w:rsidR="008524E8" w:rsidRDefault="008524E8" w:rsidP="00856A4D">
      <w:pPr>
        <w:rPr>
          <w:lang w:val="es-ES"/>
        </w:rPr>
      </w:pPr>
    </w:p>
    <w:p w:rsidR="00320A5D" w:rsidRDefault="00320A5D" w:rsidP="00856A4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7"/>
        <w:gridCol w:w="4329"/>
      </w:tblGrid>
      <w:tr w:rsidR="00856A4D" w:rsidRPr="00514F4E" w:rsidTr="00856A4D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856A4D" w:rsidRPr="00514F4E" w:rsidRDefault="00856A4D" w:rsidP="002C6707">
            <w:pPr>
              <w:pStyle w:val="Ttulo2"/>
              <w:rPr>
                <w:lang w:val="es-ES"/>
              </w:rPr>
            </w:pPr>
            <w:proofErr w:type="spellStart"/>
            <w:r w:rsidRPr="00514F4E">
              <w:rPr>
                <w:lang w:val="es-ES"/>
              </w:rPr>
              <w:t>Version</w:t>
            </w:r>
            <w:proofErr w:type="spellEnd"/>
            <w:r w:rsidRPr="00514F4E">
              <w:rPr>
                <w:b w:val="0"/>
                <w:i/>
                <w:lang w:val="es-ES"/>
              </w:rPr>
              <w:t xml:space="preserve">: </w:t>
            </w:r>
            <w:r w:rsidRPr="00856A4D">
              <w:rPr>
                <w:b w:val="0"/>
                <w:i/>
                <w:lang w:val="es-ES"/>
              </w:rPr>
              <w:t>S025J02P_ve05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</w:tcPr>
          <w:p w:rsidR="00856A4D" w:rsidRPr="00514F4E" w:rsidRDefault="00856A4D" w:rsidP="002C6707">
            <w:pPr>
              <w:pStyle w:val="Ttulo2"/>
              <w:rPr>
                <w:lang w:val="es-ES"/>
              </w:rPr>
            </w:pPr>
            <w:r w:rsidRPr="00514F4E">
              <w:rPr>
                <w:lang w:val="es-ES"/>
              </w:rPr>
              <w:t xml:space="preserve">Data: </w:t>
            </w:r>
            <w:r w:rsidRPr="00856A4D">
              <w:rPr>
                <w:b w:val="0"/>
                <w:i/>
                <w:lang w:val="es-ES"/>
              </w:rPr>
              <w:t>28/01/2011</w:t>
            </w:r>
            <w:r w:rsidRPr="00453DA5">
              <w:rPr>
                <w:lang w:val="es-ES"/>
              </w:rPr>
              <w:t xml:space="preserve">   </w:t>
            </w:r>
          </w:p>
        </w:tc>
      </w:tr>
      <w:tr w:rsidR="00856A4D" w:rsidRPr="00856A4D" w:rsidTr="00856A4D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4D" w:rsidRPr="00856A4D" w:rsidRDefault="00856A4D" w:rsidP="002C6707">
            <w:pPr>
              <w:rPr>
                <w:lang w:val="es-ES"/>
              </w:rPr>
            </w:pPr>
          </w:p>
          <w:p w:rsidR="00856A4D" w:rsidRPr="00F50E78" w:rsidRDefault="00856A4D" w:rsidP="00F50E78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F50E78">
              <w:rPr>
                <w:lang w:val="es-ES"/>
              </w:rPr>
              <w:t>Añadir la configuración según el tipo de cubeta.</w:t>
            </w:r>
          </w:p>
          <w:p w:rsidR="00856A4D" w:rsidRPr="00F50E78" w:rsidRDefault="00856A4D" w:rsidP="00F50E78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F50E78">
              <w:rPr>
                <w:lang w:val="es-ES"/>
              </w:rPr>
              <w:t>Instalar el nuevo bloque de Termo.</w:t>
            </w:r>
          </w:p>
          <w:p w:rsidR="00856A4D" w:rsidRPr="00F50E78" w:rsidRDefault="00856A4D" w:rsidP="00F50E78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 w:rsidRPr="00F50E78">
              <w:rPr>
                <w:lang w:val="es-ES"/>
              </w:rPr>
              <w:t xml:space="preserve">Añadir al respiradero el parámetro de temperatura cierre </w:t>
            </w:r>
            <w:proofErr w:type="spellStart"/>
            <w:r w:rsidRPr="00F50E78">
              <w:rPr>
                <w:lang w:val="es-ES"/>
              </w:rPr>
              <w:t>resp</w:t>
            </w:r>
            <w:proofErr w:type="spellEnd"/>
            <w:r w:rsidRPr="00F50E78">
              <w:rPr>
                <w:lang w:val="es-ES"/>
              </w:rPr>
              <w:t>. PF03.</w:t>
            </w:r>
          </w:p>
          <w:p w:rsidR="00856A4D" w:rsidRPr="00856A4D" w:rsidRDefault="00856A4D" w:rsidP="002C6707">
            <w:pPr>
              <w:rPr>
                <w:lang w:val="es-ES"/>
              </w:rPr>
            </w:pPr>
          </w:p>
          <w:p w:rsidR="00856A4D" w:rsidRDefault="00856A4D" w:rsidP="002C6707"/>
        </w:tc>
      </w:tr>
    </w:tbl>
    <w:p w:rsidR="00856A4D" w:rsidRDefault="00856A4D" w:rsidP="00856A4D">
      <w:pPr>
        <w:rPr>
          <w:lang w:val="es-ES"/>
        </w:rPr>
      </w:pPr>
    </w:p>
    <w:sectPr w:rsidR="00856A4D" w:rsidSect="000A6226">
      <w:pgSz w:w="12240" w:h="15840" w:code="1"/>
      <w:pgMar w:top="1440" w:right="1800" w:bottom="1440" w:left="180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25C" w:rsidRDefault="00AF025C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AF025C" w:rsidRDefault="00AF025C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25C" w:rsidRDefault="00AF025C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AF025C" w:rsidRDefault="00AF025C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505"/>
    <w:multiLevelType w:val="multilevel"/>
    <w:tmpl w:val="8D186D5A"/>
    <w:styleLink w:val="ChecklistItem"/>
    <w:lvl w:ilvl="0">
      <w:start w:val="1"/>
      <w:numFmt w:val="bullet"/>
      <w:lvlText w:val="□"/>
      <w:lvlJc w:val="left"/>
      <w:pPr>
        <w:tabs>
          <w:tab w:val="num" w:pos="502"/>
        </w:tabs>
        <w:ind w:left="502" w:hanging="360"/>
      </w:pPr>
      <w:rPr>
        <w:rFonts w:ascii="Arial" w:hAnsi="Arial"/>
        <w:b/>
        <w:bCs/>
        <w:sz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82648"/>
    <w:multiLevelType w:val="multilevel"/>
    <w:tmpl w:val="8D186D5A"/>
    <w:numStyleLink w:val="ChecklistItem"/>
  </w:abstractNum>
  <w:abstractNum w:abstractNumId="2" w15:restartNumberingAfterBreak="0">
    <w:nsid w:val="11785E6F"/>
    <w:multiLevelType w:val="multilevel"/>
    <w:tmpl w:val="8D186D5A"/>
    <w:numStyleLink w:val="ChecklistItem"/>
  </w:abstractNum>
  <w:abstractNum w:abstractNumId="3" w15:restartNumberingAfterBreak="0">
    <w:nsid w:val="13140998"/>
    <w:multiLevelType w:val="multilevel"/>
    <w:tmpl w:val="8D186D5A"/>
    <w:numStyleLink w:val="ChecklistItem"/>
  </w:abstractNum>
  <w:abstractNum w:abstractNumId="4" w15:restartNumberingAfterBreak="0">
    <w:nsid w:val="17A018AC"/>
    <w:multiLevelType w:val="hybridMultilevel"/>
    <w:tmpl w:val="84309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7504"/>
    <w:multiLevelType w:val="hybridMultilevel"/>
    <w:tmpl w:val="3D1CA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141F"/>
    <w:multiLevelType w:val="hybridMultilevel"/>
    <w:tmpl w:val="4F5E34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D95B24"/>
    <w:multiLevelType w:val="hybridMultilevel"/>
    <w:tmpl w:val="90266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83F1F"/>
    <w:multiLevelType w:val="multilevel"/>
    <w:tmpl w:val="8D186D5A"/>
    <w:numStyleLink w:val="ChecklistItem"/>
  </w:abstractNum>
  <w:abstractNum w:abstractNumId="9" w15:restartNumberingAfterBreak="0">
    <w:nsid w:val="4A013B57"/>
    <w:multiLevelType w:val="hybridMultilevel"/>
    <w:tmpl w:val="9BEE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F1B57"/>
    <w:multiLevelType w:val="hybridMultilevel"/>
    <w:tmpl w:val="0B32D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69400E"/>
    <w:multiLevelType w:val="multilevel"/>
    <w:tmpl w:val="8D186D5A"/>
    <w:numStyleLink w:val="ChecklistItem"/>
  </w:abstractNum>
  <w:abstractNum w:abstractNumId="12" w15:restartNumberingAfterBreak="0">
    <w:nsid w:val="4C5C1DA1"/>
    <w:multiLevelType w:val="multilevel"/>
    <w:tmpl w:val="8D186D5A"/>
    <w:numStyleLink w:val="ChecklistItem"/>
  </w:abstractNum>
  <w:abstractNum w:abstractNumId="13" w15:restartNumberingAfterBreak="0">
    <w:nsid w:val="5A5943D5"/>
    <w:multiLevelType w:val="multilevel"/>
    <w:tmpl w:val="8D186D5A"/>
    <w:numStyleLink w:val="ChecklistItem"/>
  </w:abstractNum>
  <w:abstractNum w:abstractNumId="14" w15:restartNumberingAfterBreak="0">
    <w:nsid w:val="5E6E7589"/>
    <w:multiLevelType w:val="multilevel"/>
    <w:tmpl w:val="8D186D5A"/>
    <w:numStyleLink w:val="ChecklistItem"/>
  </w:abstractNum>
  <w:abstractNum w:abstractNumId="15" w15:restartNumberingAfterBreak="0">
    <w:nsid w:val="65110A04"/>
    <w:multiLevelType w:val="hybridMultilevel"/>
    <w:tmpl w:val="05667FAA"/>
    <w:lvl w:ilvl="0" w:tplc="5FF0D5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57947"/>
    <w:multiLevelType w:val="hybridMultilevel"/>
    <w:tmpl w:val="1CF42E84"/>
    <w:lvl w:ilvl="0" w:tplc="164E2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41000"/>
    <w:multiLevelType w:val="multilevel"/>
    <w:tmpl w:val="8D186D5A"/>
    <w:numStyleLink w:val="ChecklistItem"/>
  </w:abstractNum>
  <w:abstractNum w:abstractNumId="18" w15:restartNumberingAfterBreak="0">
    <w:nsid w:val="7874435F"/>
    <w:multiLevelType w:val="hybridMultilevel"/>
    <w:tmpl w:val="9A683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1"/>
  </w:num>
  <w:num w:numId="5">
    <w:abstractNumId w:val="12"/>
  </w:num>
  <w:num w:numId="6">
    <w:abstractNumId w:val="12"/>
  </w:num>
  <w:num w:numId="7">
    <w:abstractNumId w:val="17"/>
  </w:num>
  <w:num w:numId="8">
    <w:abstractNumId w:val="17"/>
  </w:num>
  <w:num w:numId="9">
    <w:abstractNumId w:val="2"/>
  </w:num>
  <w:num w:numId="10">
    <w:abstractNumId w:val="2"/>
  </w:num>
  <w:num w:numId="11">
    <w:abstractNumId w:val="3"/>
  </w:num>
  <w:num w:numId="12">
    <w:abstractNumId w:val="3"/>
  </w:num>
  <w:num w:numId="13">
    <w:abstractNumId w:val="8"/>
  </w:num>
  <w:num w:numId="14">
    <w:abstractNumId w:val="8"/>
  </w:num>
  <w:num w:numId="15">
    <w:abstractNumId w:val="13"/>
  </w:num>
  <w:num w:numId="16">
    <w:abstractNumId w:val="13"/>
  </w:num>
  <w:num w:numId="17">
    <w:abstractNumId w:val="0"/>
  </w:num>
  <w:num w:numId="18">
    <w:abstractNumId w:val="18"/>
  </w:num>
  <w:num w:numId="19">
    <w:abstractNumId w:val="16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4"/>
  </w:num>
  <w:num w:numId="25">
    <w:abstractNumId w:val="14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doNotShadeFormData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A5D"/>
    <w:rsid w:val="00013D6B"/>
    <w:rsid w:val="00023A70"/>
    <w:rsid w:val="000A6226"/>
    <w:rsid w:val="000B7500"/>
    <w:rsid w:val="000F301F"/>
    <w:rsid w:val="00103C36"/>
    <w:rsid w:val="00136A39"/>
    <w:rsid w:val="00182F65"/>
    <w:rsid w:val="001F684C"/>
    <w:rsid w:val="00224A58"/>
    <w:rsid w:val="0025611A"/>
    <w:rsid w:val="00266A65"/>
    <w:rsid w:val="002C6707"/>
    <w:rsid w:val="002D20C6"/>
    <w:rsid w:val="00320A5D"/>
    <w:rsid w:val="003978A5"/>
    <w:rsid w:val="00403D83"/>
    <w:rsid w:val="00423B99"/>
    <w:rsid w:val="00473AAA"/>
    <w:rsid w:val="004870EB"/>
    <w:rsid w:val="004B02D8"/>
    <w:rsid w:val="005118F3"/>
    <w:rsid w:val="00514F4E"/>
    <w:rsid w:val="005A28E5"/>
    <w:rsid w:val="005E11B7"/>
    <w:rsid w:val="005F5ED8"/>
    <w:rsid w:val="00687742"/>
    <w:rsid w:val="006B0CCE"/>
    <w:rsid w:val="006D0307"/>
    <w:rsid w:val="006F0DD5"/>
    <w:rsid w:val="00706279"/>
    <w:rsid w:val="007639ED"/>
    <w:rsid w:val="007B38B7"/>
    <w:rsid w:val="008524E8"/>
    <w:rsid w:val="00856A4D"/>
    <w:rsid w:val="008911C6"/>
    <w:rsid w:val="008C6C2F"/>
    <w:rsid w:val="00907254"/>
    <w:rsid w:val="00930983"/>
    <w:rsid w:val="009B7FB2"/>
    <w:rsid w:val="009C659E"/>
    <w:rsid w:val="009E2F61"/>
    <w:rsid w:val="00AF025C"/>
    <w:rsid w:val="00B71C51"/>
    <w:rsid w:val="00B75F70"/>
    <w:rsid w:val="00BD0F47"/>
    <w:rsid w:val="00C33D75"/>
    <w:rsid w:val="00CC7BC1"/>
    <w:rsid w:val="00D448C9"/>
    <w:rsid w:val="00D76324"/>
    <w:rsid w:val="00D84ED4"/>
    <w:rsid w:val="00DB64DA"/>
    <w:rsid w:val="00DD2879"/>
    <w:rsid w:val="00E03B66"/>
    <w:rsid w:val="00E43A9F"/>
    <w:rsid w:val="00EF1E98"/>
    <w:rsid w:val="00EF52D5"/>
    <w:rsid w:val="00F16844"/>
    <w:rsid w:val="00F27275"/>
    <w:rsid w:val="00F50E78"/>
    <w:rsid w:val="00F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E7D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3A9F"/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qFormat/>
    <w:rsid w:val="00E43A9F"/>
    <w:pPr>
      <w:jc w:val="center"/>
      <w:outlineLvl w:val="0"/>
    </w:pPr>
    <w:rPr>
      <w:b/>
      <w:color w:val="FFFFFF"/>
      <w:sz w:val="32"/>
      <w:szCs w:val="32"/>
    </w:rPr>
  </w:style>
  <w:style w:type="paragraph" w:styleId="Ttulo2">
    <w:name w:val="heading 2"/>
    <w:basedOn w:val="Normal"/>
    <w:next w:val="Normal"/>
    <w:qFormat/>
    <w:rsid w:val="00E43A9F"/>
    <w:pPr>
      <w:keepNext/>
      <w:outlineLvl w:val="1"/>
    </w:pPr>
    <w:rPr>
      <w:b/>
      <w:color w:val="FFFFF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43A9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43A9F"/>
    <w:pPr>
      <w:tabs>
        <w:tab w:val="center" w:pos="4320"/>
        <w:tab w:val="right" w:pos="8640"/>
      </w:tabs>
    </w:pPr>
  </w:style>
  <w:style w:type="table" w:customStyle="1" w:styleId="Tablanormal1">
    <w:name w:val="Tabla normal1"/>
    <w:semiHidden/>
    <w:rsid w:val="00E43A9F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rsid w:val="00E43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hecklistItem">
    <w:name w:val="Checklist Item"/>
    <w:rsid w:val="00E43A9F"/>
    <w:pPr>
      <w:numPr>
        <w:numId w:val="17"/>
      </w:numPr>
    </w:pPr>
  </w:style>
  <w:style w:type="table" w:styleId="Tablaclsica3">
    <w:name w:val="Table Classic 3"/>
    <w:basedOn w:val="Tablanormal"/>
    <w:rsid w:val="00856A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514F4E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D28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D287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706279"/>
    <w:rPr>
      <w:rFonts w:ascii="Times New Roman" w:eastAsiaTheme="minorHAnsi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ARD\Datos%20de%20programa\Microsoft\Templates\Lista%20de%20comprobaci&#243;n%20antes%20del%20viaj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BED766564594D98127E92CCC1153C" ma:contentTypeVersion="18" ma:contentTypeDescription="Create a new document." ma:contentTypeScope="" ma:versionID="67884ee5087fcf78f3fe3457d05cf13b">
  <xsd:schema xmlns:xsd="http://www.w3.org/2001/XMLSchema" xmlns:xs="http://www.w3.org/2001/XMLSchema" xmlns:p="http://schemas.microsoft.com/office/2006/metadata/properties" xmlns:ns2="807d38e0-10c6-4e6f-aa84-b4189f4b7320" xmlns:ns3="8951ca60-bf5e-438b-b381-65f1350c41f8" targetNamespace="http://schemas.microsoft.com/office/2006/metadata/properties" ma:root="true" ma:fieldsID="675c817d643889bad6fddeae488b1fc8" ns2:_="" ns3:_="">
    <xsd:import namespace="807d38e0-10c6-4e6f-aa84-b4189f4b7320"/>
    <xsd:import namespace="8951ca60-bf5e-438b-b381-65f1350c41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d38e0-10c6-4e6f-aa84-b4189f4b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066e6b2-d015-4285-9d4b-cac9178c7d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1ca60-bf5e-438b-b381-65f1350c41f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b2a211-8c5c-4947-81d5-543a8c2ccbe5}" ma:internalName="TaxCatchAll" ma:showField="CatchAllData" ma:web="8951ca60-bf5e-438b-b381-65f1350c4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d38e0-10c6-4e6f-aa84-b4189f4b7320">
      <Terms xmlns="http://schemas.microsoft.com/office/infopath/2007/PartnerControls"/>
    </lcf76f155ced4ddcb4097134ff3c332f>
    <TaxCatchAll xmlns="8951ca60-bf5e-438b-b381-65f1350c41f8" xsi:nil="true"/>
  </documentManagement>
</p:properties>
</file>

<file path=customXml/itemProps1.xml><?xml version="1.0" encoding="utf-8"?>
<ds:datastoreItem xmlns:ds="http://schemas.openxmlformats.org/officeDocument/2006/customXml" ds:itemID="{5D22CF07-1D4B-488A-87E1-8E7A5D0D5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27FE05-EFBD-41FC-8028-0D78407B4873}"/>
</file>

<file path=customXml/itemProps3.xml><?xml version="1.0" encoding="utf-8"?>
<ds:datastoreItem xmlns:ds="http://schemas.openxmlformats.org/officeDocument/2006/customXml" ds:itemID="{B628EE27-6058-4986-84A1-4B01688003F7}"/>
</file>

<file path=customXml/itemProps4.xml><?xml version="1.0" encoding="utf-8"?>
<ds:datastoreItem xmlns:ds="http://schemas.openxmlformats.org/officeDocument/2006/customXml" ds:itemID="{D1604388-743D-439B-9749-CD10A651DD6C}"/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antes del viaje</Template>
  <TotalTime>0</TotalTime>
  <Pages>6</Pages>
  <Words>834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Lista de comprobación para antes del viaje</vt:lpstr>
    </vt:vector>
  </TitlesOfParts>
  <Manager/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2011-10-14T15:53:00Z</dcterms:created>
  <dcterms:modified xsi:type="dcterms:W3CDTF">2021-10-25T09:28:00Z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TC102643413082</vt:lpwstr>
  </property>
  <property fmtid="{D5CDD505-2E9C-101B-9397-08002B2CF9AE}" pid="3" name="ContentTypeId">
    <vt:lpwstr>0x010100CA2BED766564594D98127E92CCC1153C</vt:lpwstr>
  </property>
  <property fmtid="{D5CDD505-2E9C-101B-9397-08002B2CF9AE}" pid="4" name="Order">
    <vt:r8>907400</vt:r8>
  </property>
</Properties>
</file>